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57CE" w14:textId="17F7E99B" w:rsidR="003F114A" w:rsidRDefault="00D03461" w:rsidP="00BA1388">
      <w:pPr>
        <w:pStyle w:val="Titre"/>
        <w:rPr>
          <w:rFonts w:eastAsia="Times New Roman"/>
          <w:color w:val="FF0000"/>
          <w:lang w:val="en-US" w:eastAsia="fr-CH"/>
        </w:rPr>
      </w:pPr>
      <w:r>
        <w:rPr>
          <w:rFonts w:eastAsia="Times New Roman"/>
          <w:color w:val="FF0000"/>
          <w:lang w:val="en-US" w:eastAsia="fr-CH"/>
        </w:rPr>
        <w:t>Stored Procedure</w:t>
      </w:r>
    </w:p>
    <w:p w14:paraId="40948A6F" w14:textId="2A78217C" w:rsidR="00BA1388" w:rsidRPr="003F114A" w:rsidRDefault="003F114A" w:rsidP="00BA1388">
      <w:pPr>
        <w:pStyle w:val="Titre"/>
        <w:rPr>
          <w:rFonts w:eastAsia="Times New Roman"/>
          <w:color w:val="FF0000"/>
          <w:lang w:val="en-US" w:eastAsia="fr-CH"/>
        </w:rPr>
      </w:pPr>
      <w:r w:rsidRPr="003F114A">
        <w:rPr>
          <w:rFonts w:eastAsia="Times New Roman"/>
          <w:color w:val="FF0000"/>
          <w:lang w:val="en-US" w:eastAsia="fr-CH"/>
        </w:rPr>
        <w:t>(Docker s</w:t>
      </w:r>
      <w:r>
        <w:rPr>
          <w:rFonts w:eastAsia="Times New Roman"/>
          <w:color w:val="FF0000"/>
          <w:lang w:val="en-US" w:eastAsia="fr-CH"/>
        </w:rPr>
        <w:t>etup)</w:t>
      </w:r>
    </w:p>
    <w:p w14:paraId="1D8FABE1" w14:textId="77777777" w:rsidR="00BA1388" w:rsidRPr="003F114A" w:rsidRDefault="00BA1388" w:rsidP="00BA1388">
      <w:pPr>
        <w:rPr>
          <w:lang w:val="en-US" w:eastAsia="fr-CH"/>
        </w:rPr>
      </w:pPr>
    </w:p>
    <w:tbl>
      <w:tblPr>
        <w:tblStyle w:val="TableETML"/>
        <w:tblW w:w="0" w:type="auto"/>
        <w:tblLook w:val="04A0" w:firstRow="1" w:lastRow="0" w:firstColumn="1" w:lastColumn="0" w:noHBand="0" w:noVBand="1"/>
      </w:tblPr>
      <w:tblGrid>
        <w:gridCol w:w="3114"/>
        <w:gridCol w:w="5902"/>
      </w:tblGrid>
      <w:tr w:rsidR="007C1D70" w:rsidRPr="00BA1388" w14:paraId="4DB77787" w14:textId="77777777" w:rsidTr="007C1D70">
        <w:trPr>
          <w:cnfStyle w:val="100000000000" w:firstRow="1" w:lastRow="0" w:firstColumn="0" w:lastColumn="0" w:oddVBand="0" w:evenVBand="0" w:oddHBand="0" w:evenHBand="0" w:firstRowFirstColumn="0" w:firstRowLastColumn="0" w:lastRowFirstColumn="0" w:lastRowLastColumn="0"/>
        </w:trPr>
        <w:tc>
          <w:tcPr>
            <w:tcW w:w="3114" w:type="dxa"/>
          </w:tcPr>
          <w:p w14:paraId="2BC18B44" w14:textId="77777777" w:rsidR="007C1D70" w:rsidRPr="007C1D70" w:rsidRDefault="007C1D70" w:rsidP="00BA1388">
            <w:pPr>
              <w:rPr>
                <w:lang w:val="fr-FR" w:eastAsia="fr-CH"/>
              </w:rPr>
            </w:pPr>
            <w:r>
              <w:rPr>
                <w:lang w:val="fr-FR" w:eastAsia="fr-CH"/>
              </w:rPr>
              <w:t>Elément</w:t>
            </w:r>
          </w:p>
        </w:tc>
        <w:tc>
          <w:tcPr>
            <w:tcW w:w="5902" w:type="dxa"/>
          </w:tcPr>
          <w:p w14:paraId="3B086FD8" w14:textId="77777777" w:rsidR="007C1D70" w:rsidRPr="00BA1388" w:rsidRDefault="007C1D70" w:rsidP="00BA1388">
            <w:pPr>
              <w:rPr>
                <w:lang w:val="fr-FR" w:eastAsia="fr-CH"/>
              </w:rPr>
            </w:pPr>
            <w:r>
              <w:rPr>
                <w:lang w:val="fr-FR" w:eastAsia="fr-CH"/>
              </w:rPr>
              <w:t>Description</w:t>
            </w:r>
          </w:p>
        </w:tc>
      </w:tr>
      <w:tr w:rsidR="007C1D70" w:rsidRPr="00BA1388" w14:paraId="5F02F69C"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12714984" w14:textId="77777777" w:rsidR="00BA1388" w:rsidRPr="00BA1388" w:rsidRDefault="00BA1388" w:rsidP="00BA1388">
            <w:pPr>
              <w:rPr>
                <w:rFonts w:ascii="Times New Roman" w:hAnsi="Times New Roman"/>
                <w:b/>
                <w:bCs/>
                <w:szCs w:val="24"/>
                <w:lang w:eastAsia="fr-CH"/>
              </w:rPr>
            </w:pPr>
            <w:r w:rsidRPr="00BA1388">
              <w:rPr>
                <w:b/>
                <w:bCs/>
                <w:lang w:val="fr-FR" w:eastAsia="fr-CH"/>
              </w:rPr>
              <w:t>Compétences</w:t>
            </w:r>
            <w:r w:rsidRPr="00BA1388">
              <w:rPr>
                <w:b/>
                <w:bCs/>
                <w:lang w:eastAsia="fr-CH"/>
              </w:rPr>
              <w:t> </w:t>
            </w:r>
          </w:p>
        </w:tc>
        <w:tc>
          <w:tcPr>
            <w:tcW w:w="5902" w:type="dxa"/>
            <w:hideMark/>
          </w:tcPr>
          <w:p w14:paraId="1F1E0DC5" w14:textId="5336DE84" w:rsidR="00BA1388" w:rsidRPr="00BA1388" w:rsidRDefault="00415F21" w:rsidP="00BA1388">
            <w:pPr>
              <w:rPr>
                <w:rFonts w:ascii="Times New Roman" w:hAnsi="Times New Roman"/>
                <w:szCs w:val="24"/>
                <w:lang w:eastAsia="fr-CH"/>
              </w:rPr>
            </w:pPr>
            <w:r w:rsidRPr="00443825">
              <w:rPr>
                <w:lang w:val="fr-FR" w:eastAsia="fr-CH"/>
              </w:rPr>
              <w:t xml:space="preserve">Comprendre l’utilité d’une procédure stockée et </w:t>
            </w:r>
            <w:r w:rsidR="00443825" w:rsidRPr="00443825">
              <w:rPr>
                <w:lang w:val="fr-FR" w:eastAsia="fr-CH"/>
              </w:rPr>
              <w:t>en implémenter</w:t>
            </w:r>
          </w:p>
        </w:tc>
      </w:tr>
      <w:tr w:rsidR="007C1D70" w:rsidRPr="00BA1388" w14:paraId="4A94AA2F"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0FBBB9C8" w14:textId="77777777" w:rsidR="00BA1388" w:rsidRPr="00BA1388" w:rsidRDefault="00BA1388" w:rsidP="00BA1388">
            <w:pPr>
              <w:rPr>
                <w:rFonts w:ascii="Times New Roman" w:hAnsi="Times New Roman"/>
                <w:b/>
                <w:bCs/>
                <w:szCs w:val="24"/>
                <w:lang w:eastAsia="fr-CH"/>
              </w:rPr>
            </w:pPr>
            <w:r w:rsidRPr="00BA1388">
              <w:rPr>
                <w:b/>
                <w:bCs/>
                <w:lang w:val="fr-FR" w:eastAsia="fr-CH"/>
              </w:rPr>
              <w:t>Objectifs</w:t>
            </w:r>
            <w:r w:rsidRPr="00BA1388">
              <w:rPr>
                <w:b/>
                <w:bCs/>
                <w:lang w:eastAsia="fr-CH"/>
              </w:rPr>
              <w:t> </w:t>
            </w:r>
          </w:p>
        </w:tc>
        <w:tc>
          <w:tcPr>
            <w:tcW w:w="5902" w:type="dxa"/>
            <w:hideMark/>
          </w:tcPr>
          <w:p w14:paraId="2FD2F1D8" w14:textId="3A886958" w:rsidR="00911350" w:rsidRPr="00911350" w:rsidRDefault="00523848" w:rsidP="00911350">
            <w:pPr>
              <w:rPr>
                <w:lang w:val="fr-FR" w:eastAsia="fr-CH"/>
              </w:rPr>
            </w:pPr>
            <w:r>
              <w:rPr>
                <w:lang w:val="fr-FR" w:eastAsia="fr-CH"/>
              </w:rPr>
              <w:t xml:space="preserve">Apprendre ce qu’est une procédure stockée, </w:t>
            </w:r>
            <w:r w:rsidR="004B44BE">
              <w:rPr>
                <w:lang w:val="fr-FR" w:eastAsia="fr-CH"/>
              </w:rPr>
              <w:t>en créer avec différents types de paramètres.</w:t>
            </w:r>
            <w:r w:rsidRPr="00BA1388">
              <w:rPr>
                <w:lang w:eastAsia="fr-CH"/>
              </w:rPr>
              <w:t> </w:t>
            </w:r>
          </w:p>
        </w:tc>
      </w:tr>
      <w:tr w:rsidR="007C1D70" w:rsidRPr="00BA1388" w14:paraId="2F6E64BE"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4451A830" w14:textId="77777777" w:rsidR="00BA1388" w:rsidRPr="00BA1388" w:rsidRDefault="00BA1388" w:rsidP="00BA1388">
            <w:pPr>
              <w:rPr>
                <w:rFonts w:ascii="Times New Roman" w:hAnsi="Times New Roman"/>
                <w:b/>
                <w:bCs/>
                <w:szCs w:val="24"/>
                <w:lang w:eastAsia="fr-CH"/>
              </w:rPr>
            </w:pPr>
            <w:r w:rsidRPr="00BA1388">
              <w:rPr>
                <w:b/>
                <w:bCs/>
                <w:lang w:val="fr-FR" w:eastAsia="fr-CH"/>
              </w:rPr>
              <w:t>Durée estimée</w:t>
            </w:r>
            <w:r w:rsidRPr="00BA1388">
              <w:rPr>
                <w:b/>
                <w:bCs/>
                <w:lang w:eastAsia="fr-CH"/>
              </w:rPr>
              <w:t> </w:t>
            </w:r>
          </w:p>
        </w:tc>
        <w:tc>
          <w:tcPr>
            <w:tcW w:w="5902" w:type="dxa"/>
            <w:hideMark/>
          </w:tcPr>
          <w:p w14:paraId="0BAE0E7C" w14:textId="08ED6764" w:rsidR="00BA1388" w:rsidRPr="00BA1388" w:rsidRDefault="00A30F34" w:rsidP="00BA1388">
            <w:pPr>
              <w:rPr>
                <w:rFonts w:ascii="Times New Roman" w:hAnsi="Times New Roman"/>
                <w:szCs w:val="24"/>
                <w:lang w:eastAsia="fr-CH"/>
              </w:rPr>
            </w:pPr>
            <w:r>
              <w:rPr>
                <w:lang w:val="fr-FR" w:eastAsia="fr-CH"/>
              </w:rPr>
              <w:t>2</w:t>
            </w:r>
            <w:r w:rsidR="00B95EB6">
              <w:rPr>
                <w:lang w:val="fr-FR" w:eastAsia="fr-CH"/>
              </w:rPr>
              <w:t xml:space="preserve">x </w:t>
            </w:r>
            <w:r w:rsidR="003943A6">
              <w:rPr>
                <w:lang w:val="fr-FR" w:eastAsia="fr-CH"/>
              </w:rPr>
              <w:t>45</w:t>
            </w:r>
            <w:r w:rsidR="00BA1388" w:rsidRPr="00BA1388">
              <w:rPr>
                <w:lang w:val="fr-FR" w:eastAsia="fr-CH"/>
              </w:rPr>
              <w:t xml:space="preserve"> min</w:t>
            </w:r>
            <w:r w:rsidR="00BA1388" w:rsidRPr="00BA1388">
              <w:rPr>
                <w:lang w:eastAsia="fr-CH"/>
              </w:rPr>
              <w:t> </w:t>
            </w:r>
          </w:p>
        </w:tc>
      </w:tr>
      <w:tr w:rsidR="007C1D70" w:rsidRPr="00BA1388" w14:paraId="3F5DC50C"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391BA19E" w14:textId="77777777" w:rsidR="00BA1388" w:rsidRPr="00BA1388" w:rsidRDefault="00BA1388" w:rsidP="00BA1388">
            <w:pPr>
              <w:rPr>
                <w:rFonts w:ascii="Times New Roman" w:hAnsi="Times New Roman"/>
                <w:b/>
                <w:bCs/>
                <w:szCs w:val="24"/>
                <w:lang w:eastAsia="fr-CH"/>
              </w:rPr>
            </w:pPr>
            <w:r w:rsidRPr="00BA1388">
              <w:rPr>
                <w:b/>
                <w:bCs/>
                <w:lang w:val="fr-FR" w:eastAsia="fr-CH"/>
              </w:rPr>
              <w:t>Répertoire de travail</w:t>
            </w:r>
            <w:r w:rsidRPr="00BA1388">
              <w:rPr>
                <w:b/>
                <w:bCs/>
                <w:lang w:eastAsia="fr-CH"/>
              </w:rPr>
              <w:t> </w:t>
            </w:r>
          </w:p>
        </w:tc>
        <w:tc>
          <w:tcPr>
            <w:tcW w:w="5902" w:type="dxa"/>
            <w:hideMark/>
          </w:tcPr>
          <w:p w14:paraId="74140702" w14:textId="4E9F063C" w:rsidR="00BA1388" w:rsidRPr="00BA1388" w:rsidRDefault="002736FC" w:rsidP="00BA1388">
            <w:pPr>
              <w:rPr>
                <w:rFonts w:ascii="Times New Roman" w:hAnsi="Times New Roman"/>
                <w:szCs w:val="24"/>
                <w:lang w:eastAsia="fr-CH"/>
              </w:rPr>
            </w:pPr>
            <w:r>
              <w:t>Libre</w:t>
            </w:r>
          </w:p>
        </w:tc>
      </w:tr>
      <w:tr w:rsidR="007C1D70" w:rsidRPr="00BA1388" w14:paraId="3405DA0B"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0B5D37CD" w14:textId="77777777" w:rsidR="00BA1388" w:rsidRPr="00BA1388" w:rsidRDefault="00BA1388" w:rsidP="00BA1388">
            <w:pPr>
              <w:rPr>
                <w:rFonts w:ascii="Times New Roman" w:hAnsi="Times New Roman"/>
                <w:b/>
                <w:bCs/>
                <w:szCs w:val="24"/>
                <w:lang w:eastAsia="fr-CH"/>
              </w:rPr>
            </w:pPr>
            <w:r w:rsidRPr="00BA1388">
              <w:rPr>
                <w:b/>
                <w:bCs/>
                <w:lang w:val="fr-FR" w:eastAsia="fr-CH"/>
              </w:rPr>
              <w:t>Fichiers sources</w:t>
            </w:r>
            <w:r w:rsidRPr="00BA1388">
              <w:rPr>
                <w:b/>
                <w:bCs/>
                <w:lang w:eastAsia="fr-CH"/>
              </w:rPr>
              <w:t> </w:t>
            </w:r>
          </w:p>
        </w:tc>
        <w:tc>
          <w:tcPr>
            <w:tcW w:w="5902" w:type="dxa"/>
            <w:hideMark/>
          </w:tcPr>
          <w:p w14:paraId="1232702B" w14:textId="77777777" w:rsidR="00BA1388" w:rsidRPr="00BA1388" w:rsidRDefault="00BA1388" w:rsidP="00BA1388">
            <w:pPr>
              <w:rPr>
                <w:rFonts w:ascii="Times New Roman" w:hAnsi="Times New Roman"/>
                <w:szCs w:val="24"/>
                <w:lang w:eastAsia="fr-CH"/>
              </w:rPr>
            </w:pPr>
          </w:p>
        </w:tc>
      </w:tr>
      <w:tr w:rsidR="007C1D70" w:rsidRPr="00BA1388" w14:paraId="120D9A79" w14:textId="77777777" w:rsidTr="007C1D70">
        <w:trPr>
          <w:cnfStyle w:val="000000010000" w:firstRow="0" w:lastRow="0" w:firstColumn="0" w:lastColumn="0" w:oddVBand="0" w:evenVBand="0" w:oddHBand="0" w:evenHBand="1" w:firstRowFirstColumn="0" w:firstRowLastColumn="0" w:lastRowFirstColumn="0" w:lastRowLastColumn="0"/>
        </w:trPr>
        <w:tc>
          <w:tcPr>
            <w:tcW w:w="3114" w:type="dxa"/>
            <w:hideMark/>
          </w:tcPr>
          <w:p w14:paraId="5F8AA937" w14:textId="77777777" w:rsidR="00BA1388" w:rsidRPr="00BA1388" w:rsidRDefault="00BA1388" w:rsidP="00BA1388">
            <w:pPr>
              <w:rPr>
                <w:rFonts w:ascii="Times New Roman" w:hAnsi="Times New Roman"/>
                <w:b/>
                <w:bCs/>
                <w:szCs w:val="24"/>
                <w:lang w:eastAsia="fr-CH"/>
              </w:rPr>
            </w:pPr>
            <w:r w:rsidRPr="00BA1388">
              <w:rPr>
                <w:b/>
                <w:bCs/>
                <w:lang w:val="fr-FR" w:eastAsia="fr-CH"/>
              </w:rPr>
              <w:t>A produire</w:t>
            </w:r>
            <w:r w:rsidRPr="00BA1388">
              <w:rPr>
                <w:b/>
                <w:bCs/>
                <w:lang w:eastAsia="fr-CH"/>
              </w:rPr>
              <w:t> </w:t>
            </w:r>
          </w:p>
        </w:tc>
        <w:tc>
          <w:tcPr>
            <w:tcW w:w="5902" w:type="dxa"/>
            <w:hideMark/>
          </w:tcPr>
          <w:p w14:paraId="658A9F49" w14:textId="77777777" w:rsidR="00BA1388" w:rsidRPr="00BA1388" w:rsidRDefault="00BA1388" w:rsidP="00BA1388">
            <w:pPr>
              <w:rPr>
                <w:rFonts w:ascii="Times New Roman" w:hAnsi="Times New Roman"/>
                <w:szCs w:val="24"/>
                <w:lang w:eastAsia="fr-CH"/>
              </w:rPr>
            </w:pPr>
            <w:r w:rsidRPr="00BA1388">
              <w:rPr>
                <w:lang w:val="fr-FR" w:eastAsia="fr-CH"/>
              </w:rPr>
              <w:t>Répondre aux questions directement dans ce document</w:t>
            </w:r>
            <w:r w:rsidRPr="00BA1388">
              <w:rPr>
                <w:lang w:eastAsia="fr-CH"/>
              </w:rPr>
              <w:t> </w:t>
            </w:r>
          </w:p>
        </w:tc>
      </w:tr>
      <w:tr w:rsidR="007C1D70" w:rsidRPr="00BA1388" w14:paraId="5ADFB1E1" w14:textId="77777777" w:rsidTr="007C1D70">
        <w:trPr>
          <w:cnfStyle w:val="000000100000" w:firstRow="0" w:lastRow="0" w:firstColumn="0" w:lastColumn="0" w:oddVBand="0" w:evenVBand="0" w:oddHBand="1" w:evenHBand="0" w:firstRowFirstColumn="0" w:firstRowLastColumn="0" w:lastRowFirstColumn="0" w:lastRowLastColumn="0"/>
        </w:trPr>
        <w:tc>
          <w:tcPr>
            <w:tcW w:w="3114" w:type="dxa"/>
            <w:hideMark/>
          </w:tcPr>
          <w:p w14:paraId="2EEBDD77" w14:textId="77777777" w:rsidR="00BA1388" w:rsidRPr="00DE3DBE" w:rsidRDefault="00BA1388" w:rsidP="00BA1388">
            <w:pPr>
              <w:rPr>
                <w:rFonts w:ascii="Times New Roman" w:hAnsi="Times New Roman"/>
                <w:b/>
                <w:bCs/>
                <w:szCs w:val="24"/>
                <w:lang w:eastAsia="fr-CH"/>
              </w:rPr>
            </w:pPr>
            <w:r w:rsidRPr="00BA1388">
              <w:rPr>
                <w:lang w:eastAsia="fr-CH"/>
              </w:rPr>
              <w:t> </w:t>
            </w:r>
            <w:r w:rsidR="00DE3DBE">
              <w:rPr>
                <w:b/>
                <w:bCs/>
                <w:lang w:eastAsia="fr-CH"/>
              </w:rPr>
              <w:t>Moyens d’aide</w:t>
            </w:r>
          </w:p>
        </w:tc>
        <w:tc>
          <w:tcPr>
            <w:tcW w:w="5902" w:type="dxa"/>
            <w:hideMark/>
          </w:tcPr>
          <w:p w14:paraId="299BD8FA" w14:textId="77777777" w:rsidR="00BA1388" w:rsidRPr="00BA1388" w:rsidRDefault="00BA1388" w:rsidP="00BA1388">
            <w:pPr>
              <w:rPr>
                <w:rFonts w:ascii="Times New Roman" w:hAnsi="Times New Roman"/>
                <w:szCs w:val="24"/>
                <w:lang w:eastAsia="fr-CH"/>
              </w:rPr>
            </w:pPr>
            <w:r w:rsidRPr="00BA1388">
              <w:rPr>
                <w:lang w:eastAsia="fr-CH"/>
              </w:rPr>
              <w:t> </w:t>
            </w:r>
          </w:p>
        </w:tc>
      </w:tr>
    </w:tbl>
    <w:p w14:paraId="3D635F7F" w14:textId="77777777" w:rsidR="00BA1388" w:rsidRPr="00BA1388" w:rsidRDefault="00BA1388" w:rsidP="00BA1388">
      <w:pPr>
        <w:spacing w:before="100" w:beforeAutospacing="1" w:after="100" w:afterAutospacing="1" w:line="240" w:lineRule="auto"/>
        <w:textAlignment w:val="baseline"/>
        <w:rPr>
          <w:rFonts w:ascii="Times New Roman" w:eastAsia="Times New Roman" w:hAnsi="Times New Roman" w:cs="Times New Roman"/>
          <w:szCs w:val="24"/>
          <w:lang w:eastAsia="fr-CH"/>
        </w:rPr>
      </w:pPr>
      <w:r w:rsidRPr="00BA1388">
        <w:rPr>
          <w:rFonts w:ascii="Century Gothic" w:eastAsia="Times New Roman" w:hAnsi="Century Gothic" w:cs="Times New Roman"/>
          <w:lang w:eastAsia="fr-CH"/>
        </w:rPr>
        <w:t> </w:t>
      </w:r>
    </w:p>
    <w:p w14:paraId="285361E8" w14:textId="77777777" w:rsidR="007C1D70" w:rsidRDefault="007C1D70">
      <w:pPr>
        <w:spacing w:line="259" w:lineRule="auto"/>
      </w:pPr>
      <w:r>
        <w:br w:type="page"/>
      </w:r>
    </w:p>
    <w:p w14:paraId="21DFC1CC" w14:textId="0F00658E" w:rsidR="006B1017" w:rsidRPr="007C1D70" w:rsidRDefault="007C1D70" w:rsidP="007C1D70">
      <w:pPr>
        <w:pStyle w:val="Titre1"/>
      </w:pPr>
      <w:r w:rsidRPr="007C1D70">
        <w:lastRenderedPageBreak/>
        <w:t>Informations générales</w:t>
      </w:r>
    </w:p>
    <w:p w14:paraId="074AEBEB" w14:textId="2DB3141F" w:rsidR="00072EAA" w:rsidRDefault="00B63BC0" w:rsidP="00D03461">
      <w:r>
        <w:t xml:space="preserve">Le but de cet exercice est de vous </w:t>
      </w:r>
      <w:r w:rsidR="004F73D3">
        <w:t xml:space="preserve">apprendre </w:t>
      </w:r>
      <w:r w:rsidR="00D03461">
        <w:t>ce qu’est une procédure stockée</w:t>
      </w:r>
      <w:r w:rsidR="00074FDE">
        <w:t xml:space="preserve"> et comment lui appliquer </w:t>
      </w:r>
      <w:r w:rsidR="00072EAA">
        <w:t>des permissions.</w:t>
      </w:r>
    </w:p>
    <w:p w14:paraId="73EFA261" w14:textId="4F56DC1F" w:rsidR="00072EAA" w:rsidRDefault="00072EAA" w:rsidP="00072EAA">
      <w:pPr>
        <w:pStyle w:val="Titre1"/>
      </w:pPr>
      <w:r>
        <w:t>Théorie</w:t>
      </w:r>
    </w:p>
    <w:p w14:paraId="22ECDD39" w14:textId="7D5FCFFB" w:rsidR="00072EAA" w:rsidRDefault="00724029" w:rsidP="004C1FE6">
      <w:r>
        <w:t xml:space="preserve">Les procédures stockées sont des programmes informatiques qui sont stockés dans une base de données (côté serveur) et peuvent être appelés par d'autres programmes ou applications pour effectuer des opérations sur la base de données. </w:t>
      </w:r>
    </w:p>
    <w:p w14:paraId="1CA29A19" w14:textId="0A65847A" w:rsidR="00406A26" w:rsidRDefault="00406A26" w:rsidP="004C1FE6">
      <w:r>
        <w:t>Les procédures stockées peuvent inclure des instructions de contrôle, des requêtes SQL, des paramètres d'entrée et de sortie, des variables locales, des curseurs et des fonctions.</w:t>
      </w:r>
    </w:p>
    <w:p w14:paraId="152C80B6" w14:textId="6E9C4BB5" w:rsidR="00EB10EC" w:rsidRDefault="00EB10EC" w:rsidP="00EB10EC">
      <w:pPr>
        <w:pStyle w:val="Titre2"/>
      </w:pPr>
      <w:r>
        <w:t>Définition des paramèt</w:t>
      </w:r>
      <w:r w:rsidR="001A6398">
        <w:t>r</w:t>
      </w:r>
      <w:r>
        <w:t>es d’une procédure stockée</w:t>
      </w:r>
    </w:p>
    <w:p w14:paraId="2DDCC66D" w14:textId="2A5E7A98" w:rsidR="001A6398" w:rsidRDefault="001A6398" w:rsidP="00937E16">
      <w:r>
        <w:t>En MySQL, il est possible de définir les paramètres d'une procédure stockée en utilisant les mots-clés IN, OUT et INOUT. Voici ce que chacun de ces mots-clés signifie :</w:t>
      </w:r>
    </w:p>
    <w:p w14:paraId="09B50A2F" w14:textId="6EC9B656" w:rsidR="001A6398" w:rsidRDefault="001A6398" w:rsidP="00937E16">
      <w:r>
        <w:t>IN : ce mot-clé est utilisé pour définir un paramètre d'entrée pour la procédure stockée. Les valeurs peuvent être passées à la procédure stockée en utilisant des arguments au moment de l'appel de la procédure. Les paramètres IN ne peuvent pas être modifiés par la procédure stockée.</w:t>
      </w:r>
    </w:p>
    <w:p w14:paraId="3969CAAE" w14:textId="2D0D9D66" w:rsidR="001A6398" w:rsidRDefault="001A6398" w:rsidP="00937E16">
      <w:r>
        <w:t>OUT : ce mot-clé est utilisé pour définir un paramètre de sortie pour la procédure stockée. Les valeurs de ces paramètres sont définies par la procédure stockée et retournées à l'appelant à la fin de l'exécution de la procédure. Les paramètres OUT ne sont pas utilisés pour passer des valeurs à la procédure.</w:t>
      </w:r>
    </w:p>
    <w:p w14:paraId="1F3F7DCE" w14:textId="1099549D" w:rsidR="003653D3" w:rsidRDefault="001A6398" w:rsidP="00937E16">
      <w:r>
        <w:t>INOUT : ce mot-clé est utilisé pour définir un paramètre qui est à la fois d'entrée et de sortie pour la procédure stockée. Les valeurs peuvent être passées à la procédure stockée en utilisant des arguments au moment de l'appel, et la procédure stockée peut également modifier les valeurs de ces paramètres. Les paramètres INOUT sont utiles pour les scénarios où la procédure stockée doit renvoyer une valeur calculée qui dépend de la valeur d'entrée.</w:t>
      </w:r>
    </w:p>
    <w:p w14:paraId="062B7120" w14:textId="03CB09B1" w:rsidR="0031773A" w:rsidRDefault="0031773A">
      <w:pPr>
        <w:spacing w:line="259" w:lineRule="auto"/>
      </w:pPr>
      <w:r>
        <w:br w:type="page"/>
      </w:r>
    </w:p>
    <w:p w14:paraId="190C2867" w14:textId="5A076F07" w:rsidR="009B5788" w:rsidRDefault="009B5788" w:rsidP="00C43AAB">
      <w:pPr>
        <w:pStyle w:val="Titre1"/>
      </w:pPr>
      <w:r>
        <w:lastRenderedPageBreak/>
        <w:t>Première procédure stockée</w:t>
      </w:r>
      <w:r w:rsidR="00800F69">
        <w:t> : paramètre OUT</w:t>
      </w:r>
    </w:p>
    <w:p w14:paraId="54FABFA8" w14:textId="2C94F82B" w:rsidR="00937E16" w:rsidRPr="00F06E5E" w:rsidRDefault="00937E16" w:rsidP="00937E16">
      <w:pPr>
        <w:rPr>
          <w:lang w:val="en-US"/>
        </w:rPr>
      </w:pPr>
      <w:r>
        <w:t>Ouvrez PHPMyAdmin</w:t>
      </w:r>
      <w:r w:rsidR="003F134B">
        <w:t>, créez une base de données « </w:t>
      </w:r>
      <w:proofErr w:type="spellStart"/>
      <w:r w:rsidR="003F134B">
        <w:t>db_test</w:t>
      </w:r>
      <w:proofErr w:type="spellEnd"/>
      <w:r w:rsidR="003F134B">
        <w:t> »</w:t>
      </w:r>
      <w:r>
        <w:t xml:space="preserve"> et alle</w:t>
      </w:r>
      <w:r w:rsidR="009B374C">
        <w:t>z</w:t>
      </w:r>
      <w:r>
        <w:t xml:space="preserve"> dans l’onglet SQL </w:t>
      </w:r>
      <w:r w:rsidR="009B374C">
        <w:t>de cette base de données</w:t>
      </w:r>
      <w:r w:rsidR="00800F69">
        <w:t xml:space="preserve">. </w:t>
      </w:r>
      <w:proofErr w:type="spellStart"/>
      <w:r w:rsidR="00800F69" w:rsidRPr="00F06E5E">
        <w:rPr>
          <w:lang w:val="en-US"/>
        </w:rPr>
        <w:t>Ajoutez</w:t>
      </w:r>
      <w:proofErr w:type="spellEnd"/>
      <w:r w:rsidR="00800F69" w:rsidRPr="00F06E5E">
        <w:rPr>
          <w:lang w:val="en-US"/>
        </w:rPr>
        <w:t xml:space="preserve"> </w:t>
      </w:r>
      <w:proofErr w:type="spellStart"/>
      <w:r w:rsidR="00800F69" w:rsidRPr="00F06E5E">
        <w:rPr>
          <w:lang w:val="en-US"/>
        </w:rPr>
        <w:t>cette</w:t>
      </w:r>
      <w:proofErr w:type="spellEnd"/>
      <w:r w:rsidR="00800F69" w:rsidRPr="00F06E5E">
        <w:rPr>
          <w:lang w:val="en-US"/>
        </w:rPr>
        <w:t xml:space="preserve"> </w:t>
      </w:r>
      <w:proofErr w:type="spellStart"/>
      <w:r w:rsidR="00800F69" w:rsidRPr="00F06E5E">
        <w:rPr>
          <w:lang w:val="en-US"/>
        </w:rPr>
        <w:t>procédure</w:t>
      </w:r>
      <w:proofErr w:type="spellEnd"/>
      <w:r w:rsidR="00800F69" w:rsidRPr="00F06E5E">
        <w:rPr>
          <w:lang w:val="en-US"/>
        </w:rPr>
        <w:t xml:space="preserve"> </w:t>
      </w:r>
      <w:proofErr w:type="spellStart"/>
      <w:proofErr w:type="gramStart"/>
      <w:r w:rsidR="00800F69" w:rsidRPr="00F06E5E">
        <w:rPr>
          <w:lang w:val="en-US"/>
        </w:rPr>
        <w:t>stockée</w:t>
      </w:r>
      <w:proofErr w:type="spellEnd"/>
      <w:r w:rsidR="00800F69" w:rsidRPr="00F06E5E">
        <w:rPr>
          <w:lang w:val="en-US"/>
        </w:rPr>
        <w:t> :</w:t>
      </w:r>
      <w:proofErr w:type="gramEnd"/>
    </w:p>
    <w:p w14:paraId="11DC50BF" w14:textId="5779EB10" w:rsidR="004E0CCA" w:rsidRPr="009B5788" w:rsidRDefault="004E0CCA" w:rsidP="004E0CCA">
      <w:pPr>
        <w:pStyle w:val="PrformatHTML"/>
        <w:rPr>
          <w:rStyle w:val="CodeHTML"/>
          <w:lang w:val="en-US"/>
        </w:rPr>
      </w:pPr>
      <w:r w:rsidRPr="009B5788">
        <w:rPr>
          <w:rStyle w:val="CodeHTML"/>
          <w:lang w:val="en-US"/>
        </w:rPr>
        <w:t xml:space="preserve">DELIMITER </w:t>
      </w:r>
      <w:r w:rsidR="00A30F34">
        <w:rPr>
          <w:rStyle w:val="hljs-operator"/>
          <w:rFonts w:eastAsiaTheme="majorEastAsia"/>
          <w:lang w:val="en-US"/>
        </w:rPr>
        <w:t>//</w:t>
      </w:r>
    </w:p>
    <w:p w14:paraId="4C127991" w14:textId="77777777" w:rsidR="004E0CCA" w:rsidRPr="009B5788" w:rsidRDefault="004E0CCA" w:rsidP="004E0CCA">
      <w:pPr>
        <w:pStyle w:val="PrformatHTML"/>
        <w:rPr>
          <w:rStyle w:val="CodeHTML"/>
          <w:lang w:val="en-US"/>
        </w:rPr>
      </w:pPr>
    </w:p>
    <w:p w14:paraId="7BCE82C5" w14:textId="11425943" w:rsidR="004E0CCA" w:rsidRPr="009B5788" w:rsidRDefault="004E0CCA" w:rsidP="004E0CCA">
      <w:pPr>
        <w:pStyle w:val="PrformatHTML"/>
        <w:rPr>
          <w:rStyle w:val="CodeHTML"/>
          <w:lang w:val="en-US"/>
        </w:rPr>
      </w:pPr>
      <w:r w:rsidRPr="009B5788">
        <w:rPr>
          <w:rStyle w:val="hljs-keyword"/>
          <w:lang w:val="en-US"/>
        </w:rPr>
        <w:t>CREATE</w:t>
      </w:r>
      <w:r w:rsidRPr="009B5788">
        <w:rPr>
          <w:rStyle w:val="CodeHTML"/>
          <w:lang w:val="en-US"/>
        </w:rPr>
        <w:t xml:space="preserve"> </w:t>
      </w:r>
      <w:r w:rsidRPr="009B5788">
        <w:rPr>
          <w:rStyle w:val="hljs-keyword"/>
          <w:lang w:val="en-US"/>
        </w:rPr>
        <w:t>PROCEDURE</w:t>
      </w:r>
      <w:r w:rsidRPr="009B5788">
        <w:rPr>
          <w:rStyle w:val="CodeHTML"/>
          <w:lang w:val="en-US"/>
        </w:rPr>
        <w:t xml:space="preserve"> </w:t>
      </w:r>
      <w:proofErr w:type="spellStart"/>
      <w:r>
        <w:rPr>
          <w:rStyle w:val="CodeHTML"/>
          <w:lang w:val="en-US"/>
        </w:rPr>
        <w:t>sp_</w:t>
      </w:r>
      <w:proofErr w:type="gramStart"/>
      <w:r>
        <w:rPr>
          <w:rStyle w:val="CodeHTML"/>
          <w:lang w:val="en-US"/>
        </w:rPr>
        <w:t>helloWorld</w:t>
      </w:r>
      <w:proofErr w:type="spellEnd"/>
      <w:r w:rsidRPr="009B5788">
        <w:rPr>
          <w:rStyle w:val="CodeHTML"/>
          <w:lang w:val="en-US"/>
        </w:rPr>
        <w:t>(</w:t>
      </w:r>
      <w:proofErr w:type="gramEnd"/>
      <w:r w:rsidRPr="009B5788">
        <w:rPr>
          <w:rStyle w:val="hljs-keyword"/>
          <w:lang w:val="en-US"/>
        </w:rPr>
        <w:t>OUT</w:t>
      </w:r>
      <w:r w:rsidRPr="009B5788">
        <w:rPr>
          <w:rStyle w:val="CodeHTML"/>
          <w:lang w:val="en-US"/>
        </w:rPr>
        <w:t xml:space="preserve"> message </w:t>
      </w:r>
      <w:r w:rsidRPr="009B5788">
        <w:rPr>
          <w:rStyle w:val="hljs-type"/>
          <w:lang w:val="en-US"/>
        </w:rPr>
        <w:t>VARCHAR</w:t>
      </w:r>
      <w:r w:rsidRPr="009B5788">
        <w:rPr>
          <w:rStyle w:val="CodeHTML"/>
          <w:lang w:val="en-US"/>
        </w:rPr>
        <w:t>(</w:t>
      </w:r>
      <w:r w:rsidRPr="009B5788">
        <w:rPr>
          <w:rStyle w:val="hljs-number"/>
          <w:rFonts w:eastAsiaTheme="majorEastAsia"/>
          <w:lang w:val="en-US"/>
        </w:rPr>
        <w:t>50</w:t>
      </w:r>
      <w:r w:rsidRPr="009B5788">
        <w:rPr>
          <w:rStyle w:val="CodeHTML"/>
          <w:lang w:val="en-US"/>
        </w:rPr>
        <w:t>))</w:t>
      </w:r>
    </w:p>
    <w:p w14:paraId="3C7BAA44" w14:textId="77777777" w:rsidR="004E0CCA" w:rsidRPr="009B5788" w:rsidRDefault="004E0CCA" w:rsidP="004E0CCA">
      <w:pPr>
        <w:pStyle w:val="PrformatHTML"/>
        <w:rPr>
          <w:rStyle w:val="CodeHTML"/>
          <w:lang w:val="en-US"/>
        </w:rPr>
      </w:pPr>
      <w:r w:rsidRPr="009B5788">
        <w:rPr>
          <w:rStyle w:val="hljs-keyword"/>
          <w:lang w:val="en-US"/>
        </w:rPr>
        <w:t>BEGIN</w:t>
      </w:r>
    </w:p>
    <w:p w14:paraId="59BFD593" w14:textId="0B7F4E8D" w:rsidR="004E0CCA" w:rsidRPr="00F06E5E" w:rsidRDefault="004E0CCA" w:rsidP="004E0CCA">
      <w:pPr>
        <w:pStyle w:val="PrformatHTML"/>
        <w:rPr>
          <w:rStyle w:val="CodeHTML"/>
          <w:lang w:val="en-US"/>
        </w:rPr>
      </w:pPr>
      <w:r w:rsidRPr="00F06E5E">
        <w:rPr>
          <w:rStyle w:val="CodeHTML"/>
          <w:lang w:val="en-US"/>
        </w:rPr>
        <w:t xml:space="preserve">    </w:t>
      </w:r>
      <w:r w:rsidRPr="00F06E5E">
        <w:rPr>
          <w:rStyle w:val="hljs-keyword"/>
          <w:lang w:val="en-US"/>
        </w:rPr>
        <w:t>SET</w:t>
      </w:r>
      <w:r w:rsidRPr="00F06E5E">
        <w:rPr>
          <w:rStyle w:val="CodeHTML"/>
          <w:lang w:val="en-US"/>
        </w:rPr>
        <w:t xml:space="preserve"> message </w:t>
      </w:r>
      <w:r w:rsidRPr="00F06E5E">
        <w:rPr>
          <w:rStyle w:val="hljs-operator"/>
          <w:rFonts w:eastAsiaTheme="majorEastAsia"/>
          <w:lang w:val="en-US"/>
        </w:rPr>
        <w:t>=</w:t>
      </w:r>
      <w:r w:rsidRPr="00F06E5E">
        <w:rPr>
          <w:rStyle w:val="CodeHTML"/>
          <w:lang w:val="en-US"/>
        </w:rPr>
        <w:t xml:space="preserve"> </w:t>
      </w:r>
      <w:r w:rsidRPr="00F06E5E">
        <w:rPr>
          <w:rStyle w:val="hljs-string"/>
          <w:lang w:val="en-US"/>
        </w:rPr>
        <w:t>'Bonjour le monde</w:t>
      </w:r>
      <w:proofErr w:type="gramStart"/>
      <w:r w:rsidRPr="00F06E5E">
        <w:rPr>
          <w:rStyle w:val="hljs-string"/>
          <w:lang w:val="en-US"/>
        </w:rPr>
        <w:t>'</w:t>
      </w:r>
      <w:r w:rsidRPr="00F06E5E">
        <w:rPr>
          <w:rStyle w:val="CodeHTML"/>
          <w:lang w:val="en-US"/>
        </w:rPr>
        <w:t>;</w:t>
      </w:r>
      <w:proofErr w:type="gramEnd"/>
    </w:p>
    <w:p w14:paraId="29C476A4" w14:textId="21A5EA37" w:rsidR="004E0CCA" w:rsidRPr="00F06E5E" w:rsidRDefault="004E0CCA" w:rsidP="004E0CCA">
      <w:pPr>
        <w:pStyle w:val="PrformatHTML"/>
        <w:rPr>
          <w:rStyle w:val="CodeHTML"/>
          <w:lang w:val="en-US"/>
        </w:rPr>
      </w:pPr>
      <w:r w:rsidRPr="00F06E5E">
        <w:rPr>
          <w:rStyle w:val="hljs-keyword"/>
          <w:lang w:val="en-US"/>
        </w:rPr>
        <w:t>END</w:t>
      </w:r>
      <w:r w:rsidRPr="00F06E5E">
        <w:rPr>
          <w:rStyle w:val="CodeHTML"/>
          <w:lang w:val="en-US"/>
        </w:rPr>
        <w:t xml:space="preserve"> </w:t>
      </w:r>
      <w:r w:rsidR="00A30F34" w:rsidRPr="00F06E5E">
        <w:rPr>
          <w:rStyle w:val="hljs-operator"/>
          <w:rFonts w:eastAsiaTheme="majorEastAsia"/>
          <w:lang w:val="en-US"/>
        </w:rPr>
        <w:t>//</w:t>
      </w:r>
    </w:p>
    <w:p w14:paraId="710842DF" w14:textId="77777777" w:rsidR="004E0CCA" w:rsidRPr="00F06E5E" w:rsidRDefault="004E0CCA" w:rsidP="004E0CCA">
      <w:pPr>
        <w:pStyle w:val="PrformatHTML"/>
        <w:rPr>
          <w:rStyle w:val="CodeHTML"/>
          <w:lang w:val="en-US"/>
        </w:rPr>
      </w:pPr>
    </w:p>
    <w:p w14:paraId="64FA6849" w14:textId="77777777" w:rsidR="004E0CCA" w:rsidRPr="00F06E5E" w:rsidRDefault="004E0CCA" w:rsidP="004E0CCA">
      <w:pPr>
        <w:pStyle w:val="PrformatHTML"/>
        <w:rPr>
          <w:lang w:val="en-US"/>
        </w:rPr>
      </w:pPr>
      <w:proofErr w:type="gramStart"/>
      <w:r w:rsidRPr="00F06E5E">
        <w:rPr>
          <w:rStyle w:val="CodeHTML"/>
          <w:lang w:val="en-US"/>
        </w:rPr>
        <w:t>DELIMITER ;</w:t>
      </w:r>
      <w:proofErr w:type="gramEnd"/>
    </w:p>
    <w:p w14:paraId="6B0B643F" w14:textId="77777777" w:rsidR="009B5788" w:rsidRPr="00F06E5E" w:rsidRDefault="009B5788" w:rsidP="009B5788">
      <w:pPr>
        <w:rPr>
          <w:lang w:val="en-US"/>
        </w:rPr>
      </w:pPr>
    </w:p>
    <w:p w14:paraId="055CB442" w14:textId="4EB43A57" w:rsidR="00AF3EA4" w:rsidRDefault="00AF3EA4" w:rsidP="00AF3EA4">
      <w:r>
        <w:t>Tester votre procédure en utilisant :</w:t>
      </w:r>
      <w:r>
        <w:br/>
        <w:t xml:space="preserve">CALL </w:t>
      </w:r>
      <w:proofErr w:type="spellStart"/>
      <w:r>
        <w:t>sp_helloWorld</w:t>
      </w:r>
      <w:proofErr w:type="spellEnd"/>
      <w:r>
        <w:t>(@message) ;</w:t>
      </w:r>
    </w:p>
    <w:p w14:paraId="507BFD7A" w14:textId="77777777" w:rsidR="00AF3EA4" w:rsidRDefault="00AF3EA4" w:rsidP="00AF3EA4">
      <w:r>
        <w:t>SELECT @message ;</w:t>
      </w:r>
    </w:p>
    <w:p w14:paraId="316B8867" w14:textId="77777777" w:rsidR="00AF3EA4" w:rsidRDefault="00AF3EA4" w:rsidP="009B5788"/>
    <w:p w14:paraId="4B7EFA85" w14:textId="4081D207" w:rsidR="00F52A96" w:rsidRPr="00F52A96" w:rsidRDefault="00F52A96" w:rsidP="009B5788">
      <w:pPr>
        <w:rPr>
          <w:b/>
          <w:bCs/>
        </w:rPr>
      </w:pPr>
      <w:r>
        <w:t xml:space="preserve">Les procédures stockées sont visibles dans l’onglet </w:t>
      </w:r>
      <w:r>
        <w:rPr>
          <w:b/>
          <w:bCs/>
        </w:rPr>
        <w:t>Procédures stockées.</w:t>
      </w:r>
    </w:p>
    <w:p w14:paraId="1879C73D" w14:textId="6A5BF6A2" w:rsidR="00F52A96" w:rsidRDefault="00F52A96" w:rsidP="009B5788">
      <w:r w:rsidRPr="00F52A96">
        <w:rPr>
          <w:noProof/>
        </w:rPr>
        <w:drawing>
          <wp:inline distT="0" distB="0" distL="0" distR="0" wp14:anchorId="6511976A" wp14:editId="61C93A6B">
            <wp:extent cx="5731510" cy="627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731510" cy="627380"/>
                    </a:xfrm>
                    <a:prstGeom prst="rect">
                      <a:avLst/>
                    </a:prstGeom>
                  </pic:spPr>
                </pic:pic>
              </a:graphicData>
            </a:graphic>
          </wp:inline>
        </w:drawing>
      </w:r>
    </w:p>
    <w:p w14:paraId="61A10243" w14:textId="27655164" w:rsidR="00980974" w:rsidRPr="00E14AE7" w:rsidRDefault="008E6957" w:rsidP="009B5788">
      <w:r>
        <w:t>Depuis cet onglet, repérez votre procédure et éditez là.</w:t>
      </w:r>
      <w:r w:rsidR="00E14AE7">
        <w:t xml:space="preserve"> Constatez que le type de sécurité peut être </w:t>
      </w:r>
      <w:r w:rsidR="00E14AE7">
        <w:rPr>
          <w:b/>
          <w:bCs/>
        </w:rPr>
        <w:t xml:space="preserve">DEFINER </w:t>
      </w:r>
      <w:r w:rsidR="00E14AE7">
        <w:t xml:space="preserve">ou </w:t>
      </w:r>
      <w:r w:rsidR="00E14AE7">
        <w:rPr>
          <w:b/>
          <w:bCs/>
        </w:rPr>
        <w:t>INVOKER</w:t>
      </w:r>
      <w:r w:rsidR="00E14AE7">
        <w:t>. Quelle peut être la différence entre ces deux types ?</w:t>
      </w:r>
    </w:p>
    <w:p w14:paraId="2DD740A2" w14:textId="343F1EB6" w:rsidR="008E6957" w:rsidRDefault="00E14AE7" w:rsidP="009B5788">
      <w:r w:rsidRPr="00E14AE7">
        <w:rPr>
          <w:noProof/>
        </w:rPr>
        <w:drawing>
          <wp:inline distT="0" distB="0" distL="0" distR="0" wp14:anchorId="7489FD7D" wp14:editId="6CCE884A">
            <wp:extent cx="2191056" cy="1371791"/>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2191056" cy="1371791"/>
                    </a:xfrm>
                    <a:prstGeom prst="rect">
                      <a:avLst/>
                    </a:prstGeom>
                  </pic:spPr>
                </pic:pic>
              </a:graphicData>
            </a:graphic>
          </wp:inline>
        </w:drawing>
      </w:r>
    </w:p>
    <w:p w14:paraId="26BA125D" w14:textId="17F8F3F4" w:rsidR="00684B61" w:rsidRDefault="00684B61" w:rsidP="00684B61">
      <w:pPr>
        <w:pStyle w:val="Titre1"/>
      </w:pPr>
      <w:r>
        <w:t>Question « Délimiter »</w:t>
      </w:r>
    </w:p>
    <w:p w14:paraId="36011A2D" w14:textId="0F0D7229" w:rsidR="00684B61" w:rsidRDefault="00684B61" w:rsidP="00684B61">
      <w:r>
        <w:t xml:space="preserve">Selon vous, </w:t>
      </w:r>
      <w:r w:rsidR="006E7B84">
        <w:t>qu’est-ce qu’un délimitateur et à quoi cela est utile dans le contexte actuel ?</w:t>
      </w:r>
    </w:p>
    <w:p w14:paraId="10F7BDF3" w14:textId="05FF2CAA" w:rsidR="00F06E5E" w:rsidRDefault="00F06E5E" w:rsidP="00684B61">
      <w:proofErr w:type="gramStart"/>
      <w:r>
        <w:lastRenderedPageBreak/>
        <w:t>Ca</w:t>
      </w:r>
      <w:proofErr w:type="gramEnd"/>
      <w:r>
        <w:t xml:space="preserve"> pourrait servir si on crée une </w:t>
      </w:r>
      <w:proofErr w:type="spellStart"/>
      <w:r>
        <w:t>procedure</w:t>
      </w:r>
      <w:proofErr w:type="spellEnd"/>
      <w:r>
        <w:t xml:space="preserve"> avec une requête </w:t>
      </w:r>
      <w:proofErr w:type="spellStart"/>
      <w:r>
        <w:t>sql</w:t>
      </w:r>
      <w:proofErr w:type="spellEnd"/>
      <w:r>
        <w:t xml:space="preserve"> laquelle </w:t>
      </w:r>
      <w:proofErr w:type="spellStart"/>
      <w:r>
        <w:t>à</w:t>
      </w:r>
      <w:proofErr w:type="spellEnd"/>
      <w:r>
        <w:t xml:space="preserve"> besoin d’un ; pour s’</w:t>
      </w:r>
      <w:proofErr w:type="spellStart"/>
      <w:r>
        <w:t>executer</w:t>
      </w:r>
      <w:proofErr w:type="spellEnd"/>
      <w:r>
        <w:t>.</w:t>
      </w:r>
    </w:p>
    <w:p w14:paraId="7C10CA40" w14:textId="03C73C99" w:rsidR="000164B5" w:rsidRDefault="000164B5" w:rsidP="000164B5">
      <w:pPr>
        <w:pStyle w:val="Titre1"/>
      </w:pPr>
      <w:r>
        <w:t>Procédure stockée : paramètre IN</w:t>
      </w:r>
    </w:p>
    <w:p w14:paraId="1105C821" w14:textId="037C69AC" w:rsidR="000164B5" w:rsidRPr="006E1B18" w:rsidRDefault="005657CC" w:rsidP="000164B5">
      <w:pPr>
        <w:rPr>
          <w:b/>
          <w:bCs/>
        </w:rPr>
      </w:pPr>
      <w:r>
        <w:t xml:space="preserve">Créer une </w:t>
      </w:r>
      <w:r w:rsidR="0026438C">
        <w:t xml:space="preserve">procédure stockée nommée « sp_helloWorld2 » qui affiche « Bonjour </w:t>
      </w:r>
      <w:proofErr w:type="spellStart"/>
      <w:r w:rsidR="00EF1EC4">
        <w:rPr>
          <w:i/>
          <w:iCs/>
        </w:rPr>
        <w:t>Nom_saisi</w:t>
      </w:r>
      <w:proofErr w:type="spellEnd"/>
      <w:r w:rsidR="00EF1EC4">
        <w:rPr>
          <w:i/>
          <w:iCs/>
        </w:rPr>
        <w:t xml:space="preserve"> ». </w:t>
      </w:r>
      <w:r w:rsidR="00EF1EC4">
        <w:t>Le nom est passé en paramètre de la procédure.</w:t>
      </w:r>
      <w:r w:rsidR="006E1B18">
        <w:t xml:space="preserve"> Pour </w:t>
      </w:r>
      <w:proofErr w:type="spellStart"/>
      <w:r w:rsidR="006E1B18">
        <w:t>concacténer</w:t>
      </w:r>
      <w:proofErr w:type="spellEnd"/>
      <w:r w:rsidR="006E1B18">
        <w:t xml:space="preserve">, vous pouvez utiliser la fonction </w:t>
      </w:r>
      <w:proofErr w:type="gramStart"/>
      <w:r w:rsidR="006E1B18">
        <w:rPr>
          <w:b/>
          <w:bCs/>
        </w:rPr>
        <w:t>CONCAT(</w:t>
      </w:r>
      <w:proofErr w:type="gramEnd"/>
      <w:r w:rsidR="006E1B18">
        <w:rPr>
          <w:b/>
          <w:bCs/>
        </w:rPr>
        <w:t>).</w:t>
      </w:r>
    </w:p>
    <w:p w14:paraId="5AA5C763" w14:textId="1A4ECAD0" w:rsidR="005657CC" w:rsidRPr="002A3BB0" w:rsidRDefault="002A3BB0" w:rsidP="002A3BB0">
      <w:pPr>
        <w:rPr>
          <w:sz w:val="20"/>
          <w:szCs w:val="18"/>
          <w:lang w:val="en-US"/>
        </w:rPr>
      </w:pPr>
      <w:r w:rsidRPr="002A3BB0">
        <w:rPr>
          <w:sz w:val="20"/>
          <w:szCs w:val="18"/>
          <w:highlight w:val="yellow"/>
          <w:lang w:val="en-US"/>
        </w:rPr>
        <w:t xml:space="preserve">CREATE PROCEDURE sp_helloWorld2(OUT message </w:t>
      </w:r>
      <w:proofErr w:type="gramStart"/>
      <w:r w:rsidRPr="002A3BB0">
        <w:rPr>
          <w:sz w:val="20"/>
          <w:szCs w:val="18"/>
          <w:highlight w:val="yellow"/>
          <w:lang w:val="en-US"/>
        </w:rPr>
        <w:t>VARCHAR(</w:t>
      </w:r>
      <w:proofErr w:type="gramEnd"/>
      <w:r w:rsidRPr="002A3BB0">
        <w:rPr>
          <w:sz w:val="20"/>
          <w:szCs w:val="18"/>
          <w:highlight w:val="yellow"/>
          <w:lang w:val="en-US"/>
        </w:rPr>
        <w:t>50), IN</w:t>
      </w:r>
      <w:r w:rsidRPr="002A3BB0">
        <w:rPr>
          <w:sz w:val="20"/>
          <w:szCs w:val="18"/>
          <w:highlight w:val="yellow"/>
          <w:lang w:val="en-US"/>
        </w:rPr>
        <w:t xml:space="preserve"> </w:t>
      </w:r>
      <w:proofErr w:type="spellStart"/>
      <w:r w:rsidRPr="002A3BB0">
        <w:rPr>
          <w:sz w:val="20"/>
          <w:szCs w:val="18"/>
          <w:highlight w:val="yellow"/>
          <w:lang w:val="en-US"/>
        </w:rPr>
        <w:t>Nom_saisi</w:t>
      </w:r>
      <w:proofErr w:type="spellEnd"/>
      <w:r w:rsidRPr="002A3BB0">
        <w:rPr>
          <w:sz w:val="20"/>
          <w:szCs w:val="18"/>
          <w:highlight w:val="yellow"/>
          <w:lang w:val="en-US"/>
        </w:rPr>
        <w:t xml:space="preserve"> VARCHAR(50)) BEGIN SET message = CONCAT('Bo</w:t>
      </w:r>
      <w:r w:rsidRPr="002A3BB0">
        <w:rPr>
          <w:sz w:val="20"/>
          <w:szCs w:val="18"/>
          <w:highlight w:val="yellow"/>
          <w:lang w:val="en-US"/>
        </w:rPr>
        <w:t xml:space="preserve"> </w:t>
      </w:r>
      <w:proofErr w:type="spellStart"/>
      <w:r w:rsidRPr="002A3BB0">
        <w:rPr>
          <w:sz w:val="20"/>
          <w:szCs w:val="18"/>
          <w:highlight w:val="yellow"/>
          <w:lang w:val="en-US"/>
        </w:rPr>
        <w:t>njour</w:t>
      </w:r>
      <w:proofErr w:type="spellEnd"/>
      <w:r w:rsidRPr="002A3BB0">
        <w:rPr>
          <w:sz w:val="20"/>
          <w:szCs w:val="18"/>
          <w:highlight w:val="yellow"/>
          <w:lang w:val="en-US"/>
        </w:rPr>
        <w:t xml:space="preserve">', </w:t>
      </w:r>
      <w:proofErr w:type="spellStart"/>
      <w:r w:rsidRPr="002A3BB0">
        <w:rPr>
          <w:sz w:val="20"/>
          <w:szCs w:val="18"/>
          <w:highlight w:val="yellow"/>
          <w:lang w:val="en-US"/>
        </w:rPr>
        <w:t>Nom_saisi</w:t>
      </w:r>
      <w:proofErr w:type="spellEnd"/>
      <w:r w:rsidRPr="002A3BB0">
        <w:rPr>
          <w:sz w:val="20"/>
          <w:szCs w:val="18"/>
          <w:highlight w:val="yellow"/>
          <w:lang w:val="en-US"/>
        </w:rPr>
        <w:t>); END //</w:t>
      </w:r>
    </w:p>
    <w:p w14:paraId="3D594D99" w14:textId="0772682E" w:rsidR="000164B5" w:rsidRDefault="000164B5" w:rsidP="000164B5">
      <w:r>
        <w:t>Tester votre procédure en utilisant :</w:t>
      </w:r>
      <w:r>
        <w:br/>
        <w:t>CALL sp_helloWorld2(@message, ‘Bob’) ;</w:t>
      </w:r>
    </w:p>
    <w:p w14:paraId="16CED3E8" w14:textId="2C7FAC22" w:rsidR="00971850" w:rsidRDefault="00971850" w:rsidP="000164B5">
      <w:r>
        <w:t>SELECT @message ;</w:t>
      </w:r>
    </w:p>
    <w:p w14:paraId="1C49F2D1" w14:textId="77777777" w:rsidR="00971850" w:rsidRDefault="00971850" w:rsidP="000164B5"/>
    <w:p w14:paraId="62374A0F" w14:textId="36B06BF0" w:rsidR="00971850" w:rsidRPr="005657CC" w:rsidRDefault="005657CC" w:rsidP="000164B5">
      <w:r>
        <w:rPr>
          <w:b/>
          <w:bCs/>
        </w:rPr>
        <w:t xml:space="preserve">Note : </w:t>
      </w:r>
      <w:r>
        <w:t>@message crée une variable utilisateur et le select permet d’en afficher le contenu.</w:t>
      </w:r>
    </w:p>
    <w:p w14:paraId="68B365D9" w14:textId="77777777" w:rsidR="000164B5" w:rsidRPr="000164B5" w:rsidRDefault="000164B5" w:rsidP="000164B5"/>
    <w:p w14:paraId="03809D24" w14:textId="77777777" w:rsidR="00F5287C" w:rsidRDefault="00F5287C" w:rsidP="00684B61"/>
    <w:p w14:paraId="4AAC204F" w14:textId="77777777" w:rsidR="009B374C" w:rsidRDefault="009B374C" w:rsidP="00684B61"/>
    <w:p w14:paraId="3FAA1263" w14:textId="01EC88F7" w:rsidR="00C30022" w:rsidRDefault="00C30022" w:rsidP="00C30022">
      <w:pPr>
        <w:pStyle w:val="Titre1"/>
      </w:pPr>
      <w:r>
        <w:t>Troisième procédure stockée : accès à l’utilisateur</w:t>
      </w:r>
    </w:p>
    <w:p w14:paraId="18300E20" w14:textId="4A90542D" w:rsidR="00F00972" w:rsidRPr="00F00972" w:rsidRDefault="00F00972" w:rsidP="00F00972">
      <w:r>
        <w:t>Pour accéder à l’utilisateur actuel</w:t>
      </w:r>
      <w:r w:rsidR="00F5287C">
        <w:t xml:space="preserve">, vous pouvez utiliser la fonction </w:t>
      </w:r>
      <w:proofErr w:type="gramStart"/>
      <w:r w:rsidR="00F5287C">
        <w:t>USER(</w:t>
      </w:r>
      <w:proofErr w:type="gramEnd"/>
      <w:r w:rsidR="00F5287C">
        <w:t>).</w:t>
      </w:r>
    </w:p>
    <w:p w14:paraId="1BF98783" w14:textId="77777777" w:rsidR="00A92E05" w:rsidRPr="00493BEF" w:rsidRDefault="00A92E05" w:rsidP="00A92E05">
      <w:pPr>
        <w:pStyle w:val="PrformatHTML"/>
        <w:rPr>
          <w:rStyle w:val="CodeHTML"/>
          <w:highlight w:val="yellow"/>
          <w:lang w:val="en-US"/>
        </w:rPr>
      </w:pPr>
      <w:r w:rsidRPr="00493BEF">
        <w:rPr>
          <w:rStyle w:val="CodeHTML"/>
          <w:highlight w:val="yellow"/>
          <w:lang w:val="en-US"/>
        </w:rPr>
        <w:t xml:space="preserve">DELIMITER </w:t>
      </w:r>
      <w:r w:rsidRPr="00493BEF">
        <w:rPr>
          <w:rStyle w:val="hljs-operator"/>
          <w:rFonts w:eastAsiaTheme="majorEastAsia"/>
          <w:highlight w:val="yellow"/>
          <w:lang w:val="en-US"/>
        </w:rPr>
        <w:t>|</w:t>
      </w:r>
    </w:p>
    <w:p w14:paraId="4ED078DE" w14:textId="77777777" w:rsidR="00A92E05" w:rsidRPr="00493BEF" w:rsidRDefault="00A92E05" w:rsidP="00A92E05">
      <w:pPr>
        <w:pStyle w:val="PrformatHTML"/>
        <w:rPr>
          <w:rStyle w:val="CodeHTML"/>
          <w:highlight w:val="yellow"/>
          <w:lang w:val="en-US"/>
        </w:rPr>
      </w:pPr>
    </w:p>
    <w:p w14:paraId="2EB9B30B" w14:textId="1FDACE4A" w:rsidR="00A92E05" w:rsidRPr="00493BEF" w:rsidRDefault="00A92E05" w:rsidP="00A92E05">
      <w:pPr>
        <w:pStyle w:val="PrformatHTML"/>
        <w:rPr>
          <w:rStyle w:val="CodeHTML"/>
          <w:highlight w:val="yellow"/>
          <w:lang w:val="en-US"/>
        </w:rPr>
      </w:pPr>
      <w:r w:rsidRPr="00493BEF">
        <w:rPr>
          <w:rStyle w:val="hljs-keyword"/>
          <w:highlight w:val="yellow"/>
          <w:lang w:val="en-US"/>
        </w:rPr>
        <w:t>CREATE</w:t>
      </w:r>
      <w:r w:rsidRPr="00493BEF">
        <w:rPr>
          <w:rStyle w:val="CodeHTML"/>
          <w:highlight w:val="yellow"/>
          <w:lang w:val="en-US"/>
        </w:rPr>
        <w:t xml:space="preserve"> </w:t>
      </w:r>
      <w:r w:rsidRPr="00493BEF">
        <w:rPr>
          <w:rStyle w:val="hljs-keyword"/>
          <w:highlight w:val="yellow"/>
          <w:lang w:val="en-US"/>
        </w:rPr>
        <w:t>PROCEDURE</w:t>
      </w:r>
      <w:r w:rsidRPr="00493BEF">
        <w:rPr>
          <w:rStyle w:val="CodeHTML"/>
          <w:highlight w:val="yellow"/>
          <w:lang w:val="en-US"/>
        </w:rPr>
        <w:t xml:space="preserve"> sp_helloWorld</w:t>
      </w:r>
      <w:r w:rsidR="00F00972" w:rsidRPr="00493BEF">
        <w:rPr>
          <w:rStyle w:val="CodeHTML"/>
          <w:highlight w:val="yellow"/>
          <w:lang w:val="en-US"/>
        </w:rPr>
        <w:t>3</w:t>
      </w:r>
      <w:r w:rsidRPr="00493BEF">
        <w:rPr>
          <w:rStyle w:val="CodeHTML"/>
          <w:highlight w:val="yellow"/>
          <w:lang w:val="en-US"/>
        </w:rPr>
        <w:t>(</w:t>
      </w:r>
      <w:r w:rsidR="00A75055" w:rsidRPr="00493BEF">
        <w:rPr>
          <w:rStyle w:val="CodeHTML"/>
          <w:highlight w:val="yellow"/>
          <w:lang w:val="en-US"/>
        </w:rPr>
        <w:t>out message</w:t>
      </w:r>
      <w:r w:rsidRPr="00493BEF">
        <w:rPr>
          <w:rStyle w:val="CodeHTML"/>
          <w:highlight w:val="yellow"/>
          <w:lang w:val="en-US"/>
        </w:rPr>
        <w:t>)</w:t>
      </w:r>
    </w:p>
    <w:p w14:paraId="25167108" w14:textId="77777777" w:rsidR="00A92E05" w:rsidRPr="00493BEF" w:rsidRDefault="00A92E05" w:rsidP="00A92E05">
      <w:pPr>
        <w:pStyle w:val="PrformatHTML"/>
        <w:rPr>
          <w:rStyle w:val="hljs-keyword"/>
          <w:highlight w:val="yellow"/>
        </w:rPr>
      </w:pPr>
      <w:r w:rsidRPr="00493BEF">
        <w:rPr>
          <w:rStyle w:val="hljs-keyword"/>
          <w:highlight w:val="yellow"/>
        </w:rPr>
        <w:t>BEGIN</w:t>
      </w:r>
    </w:p>
    <w:p w14:paraId="23C4DB9F" w14:textId="2990E8CF" w:rsidR="00493BEF" w:rsidRPr="00493BEF" w:rsidRDefault="00F00972" w:rsidP="00A92E05">
      <w:pPr>
        <w:pStyle w:val="PrformatHTML"/>
        <w:rPr>
          <w:rStyle w:val="hljs-keyword"/>
          <w:highlight w:val="yellow"/>
        </w:rPr>
      </w:pPr>
      <w:r w:rsidRPr="00493BEF">
        <w:rPr>
          <w:rStyle w:val="hljs-keyword"/>
          <w:highlight w:val="yellow"/>
        </w:rPr>
        <w:t xml:space="preserve">    DECLARE </w:t>
      </w:r>
      <w:proofErr w:type="spellStart"/>
      <w:r w:rsidRPr="00493BEF">
        <w:rPr>
          <w:rStyle w:val="hljs-keyword"/>
          <w:highlight w:val="yellow"/>
        </w:rPr>
        <w:t>currentUser</w:t>
      </w:r>
      <w:proofErr w:type="spellEnd"/>
      <w:r w:rsidRPr="00493BEF">
        <w:rPr>
          <w:rStyle w:val="hljs-keyword"/>
          <w:highlight w:val="yellow"/>
        </w:rPr>
        <w:t xml:space="preserve"> </w:t>
      </w:r>
      <w:proofErr w:type="gramStart"/>
      <w:r w:rsidR="00493BEF" w:rsidRPr="00493BEF">
        <w:rPr>
          <w:rStyle w:val="hljs-keyword"/>
          <w:highlight w:val="yellow"/>
        </w:rPr>
        <w:t>VARCHAR(</w:t>
      </w:r>
      <w:proofErr w:type="gramEnd"/>
      <w:r w:rsidR="00493BEF" w:rsidRPr="00493BEF">
        <w:rPr>
          <w:rStyle w:val="hljs-keyword"/>
          <w:highlight w:val="yellow"/>
        </w:rPr>
        <w:t>50</w:t>
      </w:r>
      <w:r w:rsidR="00493BEF" w:rsidRPr="00493BEF">
        <w:rPr>
          <w:rStyle w:val="hljs-keyword"/>
          <w:highlight w:val="yellow"/>
        </w:rPr>
        <w:t>);</w:t>
      </w:r>
    </w:p>
    <w:p w14:paraId="31B3ACFD" w14:textId="37AFBA55" w:rsidR="00493BEF" w:rsidRPr="00493BEF" w:rsidRDefault="00493BEF" w:rsidP="00A92E05">
      <w:pPr>
        <w:pStyle w:val="PrformatHTML"/>
        <w:rPr>
          <w:rStyle w:val="CodeHTML"/>
          <w:highlight w:val="yellow"/>
        </w:rPr>
      </w:pPr>
      <w:r w:rsidRPr="00493BEF">
        <w:rPr>
          <w:rStyle w:val="hljs-keyword"/>
          <w:highlight w:val="yellow"/>
        </w:rPr>
        <w:tab/>
      </w:r>
      <w:r w:rsidRPr="00493BEF">
        <w:rPr>
          <w:rStyle w:val="hljs-keyword"/>
          <w:highlight w:val="yellow"/>
        </w:rPr>
        <w:t xml:space="preserve">SET </w:t>
      </w:r>
      <w:proofErr w:type="spellStart"/>
      <w:r w:rsidRPr="00493BEF">
        <w:rPr>
          <w:rStyle w:val="hljs-keyword"/>
          <w:highlight w:val="yellow"/>
        </w:rPr>
        <w:t>currentUser</w:t>
      </w:r>
      <w:proofErr w:type="spellEnd"/>
      <w:r w:rsidRPr="00493BEF">
        <w:rPr>
          <w:rStyle w:val="hljs-keyword"/>
          <w:highlight w:val="yellow"/>
        </w:rPr>
        <w:t xml:space="preserve"> = </w:t>
      </w:r>
      <w:proofErr w:type="gramStart"/>
      <w:r w:rsidRPr="00493BEF">
        <w:rPr>
          <w:rStyle w:val="hljs-keyword"/>
          <w:highlight w:val="yellow"/>
        </w:rPr>
        <w:t>USER(</w:t>
      </w:r>
      <w:proofErr w:type="gramEnd"/>
      <w:r w:rsidRPr="00493BEF">
        <w:rPr>
          <w:rStyle w:val="hljs-keyword"/>
          <w:highlight w:val="yellow"/>
        </w:rPr>
        <w:t>);</w:t>
      </w:r>
    </w:p>
    <w:p w14:paraId="68FB170C" w14:textId="5CCE2B2D" w:rsidR="00A92E05" w:rsidRPr="00493BEF" w:rsidRDefault="00A92E05" w:rsidP="00A92E05">
      <w:pPr>
        <w:pStyle w:val="PrformatHTML"/>
        <w:rPr>
          <w:rStyle w:val="CodeHTML"/>
          <w:highlight w:val="yellow"/>
        </w:rPr>
      </w:pPr>
      <w:r w:rsidRPr="00493BEF">
        <w:rPr>
          <w:rStyle w:val="CodeHTML"/>
          <w:highlight w:val="yellow"/>
        </w:rPr>
        <w:t xml:space="preserve">    </w:t>
      </w:r>
      <w:r w:rsidRPr="00493BEF">
        <w:rPr>
          <w:rStyle w:val="hljs-keyword"/>
          <w:highlight w:val="yellow"/>
        </w:rPr>
        <w:t>SET</w:t>
      </w:r>
      <w:r w:rsidRPr="00493BEF">
        <w:rPr>
          <w:rStyle w:val="CodeHTML"/>
          <w:highlight w:val="yellow"/>
        </w:rPr>
        <w:t xml:space="preserve"> message </w:t>
      </w:r>
      <w:r w:rsidR="00493BEF" w:rsidRPr="00493BEF">
        <w:rPr>
          <w:rStyle w:val="hljs-operator"/>
          <w:rFonts w:eastAsiaTheme="majorEastAsia"/>
          <w:highlight w:val="yellow"/>
        </w:rPr>
        <w:t xml:space="preserve">= </w:t>
      </w:r>
      <w:proofErr w:type="gramStart"/>
      <w:r w:rsidR="00493BEF" w:rsidRPr="00493BEF">
        <w:rPr>
          <w:rStyle w:val="hljs-operator"/>
          <w:rFonts w:eastAsiaTheme="majorEastAsia"/>
          <w:highlight w:val="yellow"/>
        </w:rPr>
        <w:t>CONCAT(</w:t>
      </w:r>
      <w:proofErr w:type="gramEnd"/>
      <w:r w:rsidR="00493BEF" w:rsidRPr="00493BEF">
        <w:rPr>
          <w:rStyle w:val="hljs-operator"/>
          <w:rFonts w:eastAsiaTheme="majorEastAsia"/>
          <w:highlight w:val="yellow"/>
        </w:rPr>
        <w:t xml:space="preserve">'Utilisateur actuel : ', </w:t>
      </w:r>
      <w:proofErr w:type="spellStart"/>
      <w:r w:rsidR="00493BEF" w:rsidRPr="00493BEF">
        <w:rPr>
          <w:rStyle w:val="hljs-operator"/>
          <w:rFonts w:eastAsiaTheme="majorEastAsia"/>
          <w:highlight w:val="yellow"/>
        </w:rPr>
        <w:t>currentUser</w:t>
      </w:r>
      <w:proofErr w:type="spellEnd"/>
      <w:r w:rsidR="00493BEF" w:rsidRPr="00493BEF">
        <w:rPr>
          <w:rStyle w:val="hljs-operator"/>
          <w:rFonts w:eastAsiaTheme="majorEastAsia"/>
          <w:highlight w:val="yellow"/>
        </w:rPr>
        <w:t>);</w:t>
      </w:r>
    </w:p>
    <w:p w14:paraId="03B00AB8" w14:textId="77777777" w:rsidR="00A92E05" w:rsidRPr="00493BEF" w:rsidRDefault="00A92E05" w:rsidP="00A92E05">
      <w:pPr>
        <w:pStyle w:val="PrformatHTML"/>
        <w:rPr>
          <w:rStyle w:val="CodeHTML"/>
          <w:highlight w:val="yellow"/>
        </w:rPr>
      </w:pPr>
      <w:r w:rsidRPr="00493BEF">
        <w:rPr>
          <w:rStyle w:val="hljs-keyword"/>
          <w:highlight w:val="yellow"/>
        </w:rPr>
        <w:t>END</w:t>
      </w:r>
      <w:r w:rsidRPr="00493BEF">
        <w:rPr>
          <w:rStyle w:val="CodeHTML"/>
          <w:highlight w:val="yellow"/>
        </w:rPr>
        <w:t xml:space="preserve"> </w:t>
      </w:r>
      <w:r w:rsidRPr="00493BEF">
        <w:rPr>
          <w:rStyle w:val="hljs-operator"/>
          <w:rFonts w:eastAsiaTheme="majorEastAsia"/>
          <w:highlight w:val="yellow"/>
        </w:rPr>
        <w:t>|</w:t>
      </w:r>
    </w:p>
    <w:p w14:paraId="1397E2C7" w14:textId="77777777" w:rsidR="00A92E05" w:rsidRPr="00493BEF" w:rsidRDefault="00A92E05" w:rsidP="00A92E05">
      <w:pPr>
        <w:pStyle w:val="PrformatHTML"/>
        <w:rPr>
          <w:rStyle w:val="CodeHTML"/>
          <w:highlight w:val="yellow"/>
        </w:rPr>
      </w:pPr>
    </w:p>
    <w:p w14:paraId="44E3AD08" w14:textId="77777777" w:rsidR="00A92E05" w:rsidRPr="00F06E5E" w:rsidRDefault="00A92E05" w:rsidP="00A92E05">
      <w:pPr>
        <w:pStyle w:val="PrformatHTML"/>
      </w:pPr>
      <w:r w:rsidRPr="00493BEF">
        <w:rPr>
          <w:rStyle w:val="CodeHTML"/>
          <w:highlight w:val="yellow"/>
        </w:rPr>
        <w:t>DELIMITER ;</w:t>
      </w:r>
    </w:p>
    <w:p w14:paraId="2E4A4ACC" w14:textId="3B8F167E" w:rsidR="003800EB" w:rsidRPr="00F06E5E" w:rsidRDefault="003800EB" w:rsidP="003800EB"/>
    <w:p w14:paraId="2268EF8A" w14:textId="2EBA3F2D" w:rsidR="00F00972" w:rsidRPr="00F00972" w:rsidRDefault="00F00972" w:rsidP="003800EB">
      <w:r>
        <w:t>Tester votre procédure en utilisant :</w:t>
      </w:r>
    </w:p>
    <w:p w14:paraId="323A2014" w14:textId="3F7E57E1" w:rsidR="00F00972" w:rsidRPr="00F00972" w:rsidRDefault="00F00972" w:rsidP="00F00972">
      <w:pPr>
        <w:rPr>
          <w:lang w:val="en-US"/>
        </w:rPr>
      </w:pPr>
      <w:r w:rsidRPr="00F00972">
        <w:rPr>
          <w:lang w:val="en-US"/>
        </w:rPr>
        <w:t>CALL sp_helloWorld</w:t>
      </w:r>
      <w:r>
        <w:rPr>
          <w:lang w:val="en-US"/>
        </w:rPr>
        <w:t>3</w:t>
      </w:r>
      <w:r w:rsidRPr="00F00972">
        <w:rPr>
          <w:lang w:val="en-US"/>
        </w:rPr>
        <w:t>(@message</w:t>
      </w:r>
      <w:proofErr w:type="gramStart"/>
      <w:r w:rsidRPr="00F00972">
        <w:rPr>
          <w:lang w:val="en-US"/>
        </w:rPr>
        <w:t>) ;</w:t>
      </w:r>
      <w:proofErr w:type="gramEnd"/>
    </w:p>
    <w:p w14:paraId="7AED6984" w14:textId="77777777" w:rsidR="00F00972" w:rsidRPr="00F06E5E" w:rsidRDefault="00F00972" w:rsidP="00F00972">
      <w:pPr>
        <w:rPr>
          <w:lang w:val="en-US"/>
        </w:rPr>
      </w:pPr>
      <w:r w:rsidRPr="00F06E5E">
        <w:rPr>
          <w:lang w:val="en-US"/>
        </w:rPr>
        <w:lastRenderedPageBreak/>
        <w:t>SELECT @</w:t>
      </w:r>
      <w:proofErr w:type="gramStart"/>
      <w:r w:rsidRPr="00F06E5E">
        <w:rPr>
          <w:lang w:val="en-US"/>
        </w:rPr>
        <w:t>message ;</w:t>
      </w:r>
      <w:proofErr w:type="gramEnd"/>
    </w:p>
    <w:p w14:paraId="2D5BB4F7" w14:textId="77777777" w:rsidR="00F00972" w:rsidRPr="00A92E05" w:rsidRDefault="00F00972" w:rsidP="003800EB">
      <w:pPr>
        <w:rPr>
          <w:lang w:val="en-US"/>
        </w:rPr>
      </w:pPr>
    </w:p>
    <w:p w14:paraId="1A255EFF" w14:textId="1DFA2F4C" w:rsidR="00F5287C" w:rsidRDefault="00F5287C">
      <w:pPr>
        <w:spacing w:line="259" w:lineRule="auto"/>
        <w:rPr>
          <w:lang w:val="en-US"/>
        </w:rPr>
      </w:pPr>
      <w:r>
        <w:rPr>
          <w:lang w:val="en-US"/>
        </w:rPr>
        <w:br w:type="page"/>
      </w:r>
    </w:p>
    <w:p w14:paraId="349CAE1A" w14:textId="4834A2B1" w:rsidR="00536780" w:rsidRDefault="004C1FE6" w:rsidP="00C43AAB">
      <w:pPr>
        <w:pStyle w:val="Titre1"/>
      </w:pPr>
      <w:r>
        <w:lastRenderedPageBreak/>
        <w:t>Questions</w:t>
      </w:r>
      <w:r w:rsidR="00F512BE">
        <w:t xml:space="preserve"> : </w:t>
      </w:r>
      <w:r w:rsidR="003D278D">
        <w:t xml:space="preserve">Création d’une table </w:t>
      </w:r>
      <w:proofErr w:type="spellStart"/>
      <w:r w:rsidR="003D278D">
        <w:t>t_audit_</w:t>
      </w:r>
      <w:r w:rsidR="00522E4B">
        <w:t>access_</w:t>
      </w:r>
      <w:r w:rsidR="00C2710D">
        <w:t>absences</w:t>
      </w:r>
      <w:proofErr w:type="spellEnd"/>
    </w:p>
    <w:p w14:paraId="7DA651D7" w14:textId="1E361487" w:rsidR="00B71C56" w:rsidRDefault="008F0EFF" w:rsidP="003D278D">
      <w:r>
        <w:t>Nous souhaitons garder une trace de toutes les lectures faites</w:t>
      </w:r>
      <w:r w:rsidR="00522E4B">
        <w:t xml:space="preserve"> sur la </w:t>
      </w:r>
      <w:r w:rsidR="00FF4BDF">
        <w:t>vue des absences</w:t>
      </w:r>
      <w:r w:rsidR="00B71C56">
        <w:t>, par quel utilisateur et à quelle date. Veuillez respecter</w:t>
      </w:r>
      <w:r w:rsidR="009E0DE9">
        <w:t xml:space="preserve"> ces conventions :</w:t>
      </w:r>
    </w:p>
    <w:p w14:paraId="11DF51F3" w14:textId="3050A89A" w:rsidR="00B71C56" w:rsidRPr="003D278D" w:rsidRDefault="00B71C56" w:rsidP="003D278D">
      <w:proofErr w:type="spellStart"/>
      <w:proofErr w:type="gramStart"/>
      <w:r w:rsidRPr="00B71C56">
        <w:t>t</w:t>
      </w:r>
      <w:proofErr w:type="gramEnd"/>
      <w:r w:rsidRPr="00B71C56">
        <w:t>_audit_</w:t>
      </w:r>
      <w:r w:rsidR="00886098">
        <w:t>access_</w:t>
      </w:r>
      <w:r w:rsidR="00C2710D">
        <w:t>absences</w:t>
      </w:r>
      <w:proofErr w:type="spellEnd"/>
      <w:r w:rsidRPr="00B71C56">
        <w:t>(</w:t>
      </w:r>
      <w:proofErr w:type="spellStart"/>
      <w:r w:rsidRPr="00B71C56">
        <w:t>idAu</w:t>
      </w:r>
      <w:r w:rsidR="00886098">
        <w:t>dit</w:t>
      </w:r>
      <w:r w:rsidR="00C2710D">
        <w:t>Absences</w:t>
      </w:r>
      <w:proofErr w:type="spellEnd"/>
      <w:r>
        <w:t xml:space="preserve"> INT</w:t>
      </w:r>
      <w:r w:rsidRPr="00B71C56">
        <w:t xml:space="preserve">, </w:t>
      </w:r>
      <w:proofErr w:type="spellStart"/>
      <w:r w:rsidRPr="00B71C56">
        <w:t>aud</w:t>
      </w:r>
      <w:r w:rsidR="00C2710D">
        <w:t>Abs</w:t>
      </w:r>
      <w:r w:rsidRPr="00B71C56">
        <w:t>Date</w:t>
      </w:r>
      <w:proofErr w:type="spellEnd"/>
      <w:r w:rsidR="009E0DE9">
        <w:t xml:space="preserve"> DATE</w:t>
      </w:r>
      <w:r w:rsidR="002D7466">
        <w:t>TIME</w:t>
      </w:r>
      <w:r w:rsidRPr="00B71C56">
        <w:t xml:space="preserve">, </w:t>
      </w:r>
      <w:proofErr w:type="spellStart"/>
      <w:r w:rsidRPr="00B71C56">
        <w:t>aud</w:t>
      </w:r>
      <w:r w:rsidR="00C2710D">
        <w:t>Abs</w:t>
      </w:r>
      <w:r w:rsidRPr="00B71C56">
        <w:t>User</w:t>
      </w:r>
      <w:proofErr w:type="spellEnd"/>
      <w:r w:rsidR="009E0DE9">
        <w:t xml:space="preserve"> VARCHAR(50)</w:t>
      </w:r>
      <w:r w:rsidRPr="00B71C56">
        <w:t>)</w:t>
      </w:r>
    </w:p>
    <w:p w14:paraId="5FE8AB6E" w14:textId="77777777" w:rsidR="00066F10" w:rsidRDefault="00336B84" w:rsidP="00710EDD">
      <w:r>
        <w:t xml:space="preserve">La clé primaire est un identifiant artificiel </w:t>
      </w:r>
      <w:proofErr w:type="spellStart"/>
      <w:r>
        <w:t>autoincrémenté</w:t>
      </w:r>
      <w:proofErr w:type="spellEnd"/>
      <w:r>
        <w:t>.</w:t>
      </w:r>
    </w:p>
    <w:p w14:paraId="76A6F30F" w14:textId="28071516" w:rsidR="00D74DB6" w:rsidRDefault="004433FC" w:rsidP="00710EDD">
      <w:pPr>
        <w:pStyle w:val="Titre1"/>
      </w:pPr>
      <w:r>
        <w:t>Questions : Création d’une procédure stockée pour a</w:t>
      </w:r>
      <w:r w:rsidR="00C0090E">
        <w:t xml:space="preserve">uditer </w:t>
      </w:r>
      <w:r w:rsidR="00C42D96">
        <w:t xml:space="preserve">les accès en lecture </w:t>
      </w:r>
    </w:p>
    <w:p w14:paraId="12AE0C1F" w14:textId="5F62E3C7" w:rsidR="00F5287C" w:rsidRDefault="00F5287C" w:rsidP="00F5287C">
      <w:r>
        <w:t>Créer une procédure stockée</w:t>
      </w:r>
      <w:r w:rsidR="00D62365">
        <w:t xml:space="preserve"> (</w:t>
      </w:r>
      <w:proofErr w:type="spellStart"/>
      <w:r w:rsidR="00D62365">
        <w:t>sp_get_</w:t>
      </w:r>
      <w:r w:rsidR="00C81850">
        <w:t>absences</w:t>
      </w:r>
      <w:proofErr w:type="spellEnd"/>
      <w:r w:rsidR="00D62365">
        <w:t>)</w:t>
      </w:r>
      <w:r>
        <w:t xml:space="preserve"> qui :</w:t>
      </w:r>
    </w:p>
    <w:p w14:paraId="77F41DDC" w14:textId="789BFE4C" w:rsidR="00D62365" w:rsidRDefault="00D62365" w:rsidP="00D62365">
      <w:pPr>
        <w:pStyle w:val="Paragraphedeliste"/>
        <w:numPr>
          <w:ilvl w:val="0"/>
          <w:numId w:val="5"/>
        </w:numPr>
      </w:pPr>
      <w:r>
        <w:t xml:space="preserve">Lit toute la </w:t>
      </w:r>
      <w:r w:rsidR="00690C72">
        <w:t>vue</w:t>
      </w:r>
      <w:r>
        <w:t xml:space="preserve"> </w:t>
      </w:r>
      <w:proofErr w:type="spellStart"/>
      <w:r w:rsidR="00690C72">
        <w:t>v_</w:t>
      </w:r>
      <w:r w:rsidR="00C2710D">
        <w:t>absentStudent</w:t>
      </w:r>
      <w:proofErr w:type="spellEnd"/>
    </w:p>
    <w:p w14:paraId="4916E41E" w14:textId="5A827D1B" w:rsidR="00D62365" w:rsidRDefault="00D62365" w:rsidP="00D62365">
      <w:pPr>
        <w:pStyle w:val="Paragraphedeliste"/>
        <w:numPr>
          <w:ilvl w:val="0"/>
          <w:numId w:val="5"/>
        </w:numPr>
      </w:pPr>
      <w:r>
        <w:t xml:space="preserve">Insère dans </w:t>
      </w:r>
      <w:proofErr w:type="spellStart"/>
      <w:r>
        <w:t>t_audit_</w:t>
      </w:r>
      <w:r w:rsidR="00C2710D">
        <w:t>absences</w:t>
      </w:r>
      <w:proofErr w:type="spellEnd"/>
      <w:r>
        <w:t> :</w:t>
      </w:r>
    </w:p>
    <w:p w14:paraId="0EBF60E2" w14:textId="23F6C4B9" w:rsidR="00D62365" w:rsidRDefault="00D62365" w:rsidP="00D62365">
      <w:pPr>
        <w:pStyle w:val="Paragraphedeliste"/>
        <w:numPr>
          <w:ilvl w:val="1"/>
          <w:numId w:val="5"/>
        </w:numPr>
      </w:pPr>
      <w:r>
        <w:t>La date et l’heure courante</w:t>
      </w:r>
    </w:p>
    <w:p w14:paraId="237FA6A6" w14:textId="33BE2EBF" w:rsidR="00D62365" w:rsidRPr="00F5287C" w:rsidRDefault="00D62365" w:rsidP="00D62365">
      <w:pPr>
        <w:pStyle w:val="Paragraphedeliste"/>
        <w:numPr>
          <w:ilvl w:val="1"/>
          <w:numId w:val="5"/>
        </w:numPr>
      </w:pPr>
      <w:r>
        <w:t>Le nom de l’utilisateur connecté</w:t>
      </w:r>
    </w:p>
    <w:p w14:paraId="3024D9AD" w14:textId="0F5A01AC" w:rsidR="00066F10" w:rsidRDefault="00066F10" w:rsidP="00066F10">
      <w:pPr>
        <w:pStyle w:val="Titre1"/>
      </w:pPr>
      <w:r>
        <w:t xml:space="preserve">Questions : </w:t>
      </w:r>
      <w:r w:rsidR="00391960">
        <w:t>Définir</w:t>
      </w:r>
      <w:r w:rsidR="00F5287C">
        <w:t xml:space="preserve"> les permissions</w:t>
      </w:r>
    </w:p>
    <w:p w14:paraId="7F3624FE" w14:textId="4BBA0CB4" w:rsidR="00882FE6" w:rsidRDefault="00882FE6" w:rsidP="00882FE6">
      <w:pPr>
        <w:pStyle w:val="Paragraphedeliste"/>
        <w:numPr>
          <w:ilvl w:val="0"/>
          <w:numId w:val="4"/>
        </w:numPr>
      </w:pPr>
      <w:r>
        <w:t>Créez un compte utilisateur John dont le mot de passe est aussi John</w:t>
      </w:r>
    </w:p>
    <w:p w14:paraId="1EB7E5C2" w14:textId="6B61B37E" w:rsidR="00C0765A" w:rsidRDefault="00D74DB6" w:rsidP="00882FE6">
      <w:pPr>
        <w:pStyle w:val="Paragraphedeliste"/>
        <w:numPr>
          <w:ilvl w:val="0"/>
          <w:numId w:val="4"/>
        </w:numPr>
      </w:pPr>
      <w:r>
        <w:t>John peut se connecter depuis n’importe quel ordinateur.</w:t>
      </w:r>
    </w:p>
    <w:p w14:paraId="3B142807" w14:textId="27A60006" w:rsidR="00F5287C" w:rsidRDefault="00D74DB6" w:rsidP="00A05EF2">
      <w:pPr>
        <w:pStyle w:val="Paragraphedeliste"/>
        <w:numPr>
          <w:ilvl w:val="0"/>
          <w:numId w:val="4"/>
        </w:numPr>
      </w:pPr>
      <w:r>
        <w:t xml:space="preserve">John peut </w:t>
      </w:r>
      <w:r w:rsidRPr="00D62365">
        <w:rPr>
          <w:b/>
          <w:bCs/>
        </w:rPr>
        <w:t>uniquement</w:t>
      </w:r>
      <w:r>
        <w:t xml:space="preserve"> exécuter la procédure </w:t>
      </w:r>
      <w:proofErr w:type="spellStart"/>
      <w:r>
        <w:t>sp_</w:t>
      </w:r>
      <w:r w:rsidR="00C2710D">
        <w:t>get_absences</w:t>
      </w:r>
      <w:proofErr w:type="spellEnd"/>
    </w:p>
    <w:p w14:paraId="4FC4184B" w14:textId="3FC0B194" w:rsidR="00B95EB6" w:rsidRDefault="00B95EB6" w:rsidP="00A05EF2">
      <w:pPr>
        <w:pStyle w:val="Paragraphedeliste"/>
        <w:numPr>
          <w:ilvl w:val="0"/>
          <w:numId w:val="4"/>
        </w:numPr>
      </w:pPr>
      <w:r>
        <w:t>Teste</w:t>
      </w:r>
      <w:r w:rsidR="001475B9">
        <w:t>z</w:t>
      </w:r>
      <w:r>
        <w:t xml:space="preserve"> votre sécurité en vous connectant avec le compte </w:t>
      </w:r>
      <w:r>
        <w:rPr>
          <w:b/>
          <w:bCs/>
        </w:rPr>
        <w:t>John</w:t>
      </w:r>
      <w:r>
        <w:t xml:space="preserve"> et lancez</w:t>
      </w:r>
      <w:r w:rsidR="001475B9">
        <w:t xml:space="preserve"> (CALL) votre procédure stockée</w:t>
      </w:r>
    </w:p>
    <w:p w14:paraId="32B93F8A" w14:textId="77777777" w:rsidR="00F5287C" w:rsidRPr="00882FE6" w:rsidRDefault="00F5287C" w:rsidP="00F5287C"/>
    <w:sectPr w:rsidR="00F5287C" w:rsidRPr="00882FE6" w:rsidSect="00551D4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3780" w14:textId="77777777" w:rsidR="00106917" w:rsidRDefault="00106917" w:rsidP="00DE3DBE">
      <w:pPr>
        <w:spacing w:after="0" w:line="240" w:lineRule="auto"/>
      </w:pPr>
      <w:r>
        <w:separator/>
      </w:r>
    </w:p>
  </w:endnote>
  <w:endnote w:type="continuationSeparator" w:id="0">
    <w:p w14:paraId="45CC5AE3" w14:textId="77777777" w:rsidR="00106917" w:rsidRDefault="00106917" w:rsidP="00DE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3684"/>
      <w:gridCol w:w="1116"/>
      <w:gridCol w:w="4226"/>
    </w:tblGrid>
    <w:tr w:rsidR="0004273F" w:rsidRPr="00D03461" w14:paraId="691167DC" w14:textId="77777777" w:rsidTr="007B4D48">
      <w:trPr>
        <w:trHeight w:hRule="exact" w:val="227"/>
        <w:jc w:val="center"/>
      </w:trPr>
      <w:tc>
        <w:tcPr>
          <w:tcW w:w="3684" w:type="dxa"/>
          <w:vAlign w:val="bottom"/>
        </w:tcPr>
        <w:p w14:paraId="567F4ACB" w14:textId="359ECF0C" w:rsidR="0004273F" w:rsidRPr="0027637C" w:rsidRDefault="00FE2810" w:rsidP="0004273F">
          <w:pPr>
            <w:pStyle w:val="-Pieddepage"/>
            <w:rPr>
              <w:rFonts w:ascii="Century Gothic" w:hAnsi="Century Gothic" w:cs="Arial"/>
              <w:szCs w:val="16"/>
              <w:lang w:val="de-CH"/>
            </w:rPr>
          </w:pPr>
          <w:r>
            <w:rPr>
              <w:rFonts w:ascii="Century Gothic" w:hAnsi="Century Gothic" w:cs="Arial"/>
              <w:szCs w:val="16"/>
              <w:lang w:val="de-CH"/>
            </w:rPr>
            <w:t>Procédures stockées</w:t>
          </w:r>
        </w:p>
      </w:tc>
      <w:tc>
        <w:tcPr>
          <w:tcW w:w="1116" w:type="dxa"/>
          <w:vAlign w:val="center"/>
        </w:tcPr>
        <w:p w14:paraId="6C6528DB" w14:textId="77777777" w:rsidR="0004273F" w:rsidRPr="0027637C" w:rsidRDefault="0004273F" w:rsidP="0004273F">
          <w:pPr>
            <w:pStyle w:val="-Pieddepage"/>
            <w:jc w:val="center"/>
            <w:rPr>
              <w:rFonts w:ascii="Century Gothic" w:hAnsi="Century Gothic" w:cs="Arial"/>
              <w:szCs w:val="16"/>
              <w:lang w:val="de-CH"/>
            </w:rPr>
          </w:pPr>
          <w:r w:rsidRPr="00B13424">
            <w:rPr>
              <w:rFonts w:ascii="Century Gothic" w:hAnsi="Century Gothic" w:cs="Arial"/>
              <w:szCs w:val="16"/>
            </w:rPr>
            <w:t xml:space="preserve">Page </w:t>
          </w:r>
          <w:r w:rsidRPr="00B13424">
            <w:rPr>
              <w:rStyle w:val="Numrodepage"/>
              <w:rFonts w:ascii="Century Gothic" w:hAnsi="Century Gothic" w:cs="Arial"/>
              <w:szCs w:val="16"/>
            </w:rPr>
            <w:fldChar w:fldCharType="begin"/>
          </w:r>
          <w:r w:rsidRPr="00B13424">
            <w:rPr>
              <w:rStyle w:val="Numrodepage"/>
              <w:rFonts w:ascii="Century Gothic" w:hAnsi="Century Gothic" w:cs="Arial"/>
              <w:szCs w:val="16"/>
            </w:rPr>
            <w:instrText xml:space="preserve"> PAGE </w:instrText>
          </w:r>
          <w:r w:rsidRPr="00B13424">
            <w:rPr>
              <w:rStyle w:val="Numrodepage"/>
              <w:rFonts w:ascii="Century Gothic" w:hAnsi="Century Gothic" w:cs="Arial"/>
              <w:szCs w:val="16"/>
            </w:rPr>
            <w:fldChar w:fldCharType="separate"/>
          </w:r>
          <w:r>
            <w:rPr>
              <w:rStyle w:val="Numrodepage"/>
              <w:rFonts w:ascii="Century Gothic" w:hAnsi="Century Gothic" w:cs="Arial"/>
              <w:noProof/>
              <w:szCs w:val="16"/>
            </w:rPr>
            <w:t>2</w:t>
          </w:r>
          <w:r w:rsidRPr="00B13424">
            <w:rPr>
              <w:rStyle w:val="Numrodepage"/>
              <w:rFonts w:ascii="Century Gothic" w:hAnsi="Century Gothic" w:cs="Arial"/>
              <w:szCs w:val="16"/>
            </w:rPr>
            <w:fldChar w:fldCharType="end"/>
          </w:r>
          <w:r>
            <w:rPr>
              <w:rStyle w:val="Numrodepage"/>
              <w:rFonts w:ascii="Century Gothic" w:hAnsi="Century Gothic" w:cs="Arial"/>
              <w:szCs w:val="16"/>
            </w:rPr>
            <w:t>/</w:t>
          </w:r>
          <w:r>
            <w:rPr>
              <w:rStyle w:val="Numrodepage"/>
              <w:rFonts w:ascii="Century Gothic" w:hAnsi="Century Gothic" w:cs="Arial"/>
              <w:szCs w:val="16"/>
            </w:rPr>
            <w:fldChar w:fldCharType="begin"/>
          </w:r>
          <w:r>
            <w:rPr>
              <w:rStyle w:val="Numrodepage"/>
              <w:rFonts w:ascii="Century Gothic" w:hAnsi="Century Gothic" w:cs="Arial"/>
              <w:szCs w:val="16"/>
            </w:rPr>
            <w:instrText xml:space="preserve"> NUMPAGES   \* MERGEFORMAT </w:instrText>
          </w:r>
          <w:r>
            <w:rPr>
              <w:rStyle w:val="Numrodepage"/>
              <w:rFonts w:ascii="Century Gothic" w:hAnsi="Century Gothic" w:cs="Arial"/>
              <w:szCs w:val="16"/>
            </w:rPr>
            <w:fldChar w:fldCharType="separate"/>
          </w:r>
          <w:r>
            <w:rPr>
              <w:rStyle w:val="Numrodepage"/>
              <w:rFonts w:ascii="Century Gothic" w:hAnsi="Century Gothic" w:cs="Arial"/>
              <w:noProof/>
              <w:szCs w:val="16"/>
            </w:rPr>
            <w:t>4</w:t>
          </w:r>
          <w:r>
            <w:rPr>
              <w:rStyle w:val="Numrodepage"/>
              <w:rFonts w:ascii="Century Gothic" w:hAnsi="Century Gothic" w:cs="Arial"/>
              <w:szCs w:val="16"/>
            </w:rPr>
            <w:fldChar w:fldCharType="end"/>
          </w:r>
        </w:p>
      </w:tc>
      <w:tc>
        <w:tcPr>
          <w:tcW w:w="4226" w:type="dxa"/>
          <w:vAlign w:val="center"/>
        </w:tcPr>
        <w:p w14:paraId="7FDD54F6" w14:textId="61531FDA" w:rsidR="0004273F" w:rsidRPr="002736FC" w:rsidRDefault="0004273F" w:rsidP="0004273F">
          <w:pPr>
            <w:pStyle w:val="-Pieddepage"/>
            <w:jc w:val="right"/>
            <w:rPr>
              <w:rFonts w:ascii="Century Gothic" w:hAnsi="Century Gothic" w:cs="Arial"/>
              <w:szCs w:val="16"/>
              <w:lang w:val="de-CH"/>
            </w:rPr>
          </w:pPr>
          <w:r w:rsidRPr="00B13424">
            <w:rPr>
              <w:rFonts w:ascii="Century Gothic" w:hAnsi="Century Gothic" w:cs="Arial"/>
              <w:szCs w:val="16"/>
            </w:rPr>
            <w:fldChar w:fldCharType="begin"/>
          </w:r>
          <w:r w:rsidRPr="0027637C">
            <w:rPr>
              <w:rFonts w:ascii="Century Gothic" w:hAnsi="Century Gothic" w:cs="Arial"/>
              <w:szCs w:val="16"/>
              <w:lang w:val="de-CH"/>
            </w:rPr>
            <w:instrText xml:space="preserve"> FILENAME  \* FirstCap  \* MERGEFORMAT </w:instrText>
          </w:r>
          <w:r w:rsidRPr="00B13424">
            <w:rPr>
              <w:rFonts w:ascii="Century Gothic" w:hAnsi="Century Gothic" w:cs="Arial"/>
              <w:szCs w:val="16"/>
            </w:rPr>
            <w:fldChar w:fldCharType="separate"/>
          </w:r>
          <w:r w:rsidR="00443825">
            <w:rPr>
              <w:rFonts w:ascii="Century Gothic" w:hAnsi="Century Gothic" w:cs="Arial"/>
              <w:noProof/>
              <w:szCs w:val="16"/>
              <w:lang w:val="de-CH"/>
            </w:rPr>
            <w:t>E-105-ALL-StoredProcedure.docx</w:t>
          </w:r>
          <w:r w:rsidRPr="00B13424">
            <w:rPr>
              <w:rFonts w:ascii="Century Gothic" w:hAnsi="Century Gothic" w:cs="Arial"/>
              <w:szCs w:val="16"/>
            </w:rPr>
            <w:fldChar w:fldCharType="end"/>
          </w:r>
        </w:p>
      </w:tc>
    </w:tr>
  </w:tbl>
  <w:p w14:paraId="5BCA64EC" w14:textId="77777777" w:rsidR="00DE3DBE" w:rsidRPr="0004273F" w:rsidRDefault="00DE3DBE" w:rsidP="0004273F">
    <w:pPr>
      <w:pStyle w:val="Pieddepag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88D1" w14:textId="77777777" w:rsidR="00106917" w:rsidRDefault="00106917" w:rsidP="00DE3DBE">
      <w:pPr>
        <w:spacing w:after="0" w:line="240" w:lineRule="auto"/>
      </w:pPr>
      <w:r>
        <w:separator/>
      </w:r>
    </w:p>
  </w:footnote>
  <w:footnote w:type="continuationSeparator" w:id="0">
    <w:p w14:paraId="5CFA4930" w14:textId="77777777" w:rsidR="00106917" w:rsidRDefault="00106917" w:rsidP="00DE3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698"/>
      <w:gridCol w:w="1397"/>
      <w:gridCol w:w="3568"/>
      <w:gridCol w:w="2363"/>
    </w:tblGrid>
    <w:tr w:rsidR="0004273F" w14:paraId="64790388" w14:textId="77777777" w:rsidTr="00363B4D">
      <w:trPr>
        <w:trHeight w:val="536"/>
        <w:jc w:val="center"/>
      </w:trPr>
      <w:tc>
        <w:tcPr>
          <w:tcW w:w="1698" w:type="dxa"/>
          <w:vAlign w:val="center"/>
        </w:tcPr>
        <w:p w14:paraId="337B9504" w14:textId="77777777" w:rsidR="0004273F" w:rsidRPr="008723BD" w:rsidRDefault="0004273F" w:rsidP="0004273F">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396" w:type="dxa"/>
          <w:vAlign w:val="center"/>
        </w:tcPr>
        <w:p w14:paraId="27108083" w14:textId="1D9CC270" w:rsidR="0004273F" w:rsidRDefault="0004273F" w:rsidP="0004273F">
          <w:pPr>
            <w:pStyle w:val="En-tte"/>
            <w:tabs>
              <w:tab w:val="left" w:pos="390"/>
              <w:tab w:val="left" w:pos="1178"/>
            </w:tabs>
            <w:jc w:val="center"/>
          </w:pPr>
          <w:r>
            <w:rPr>
              <w:noProof/>
              <w:lang w:eastAsia="fr-CH"/>
            </w:rPr>
            <w:drawing>
              <wp:inline distT="0" distB="0" distL="0" distR="0" wp14:anchorId="4119B02B" wp14:editId="11882C8D">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00AF025A">
            <w:rPr>
              <w:sz w:val="28"/>
              <w:szCs w:val="28"/>
            </w:rPr>
            <w:t>183</w:t>
          </w:r>
        </w:p>
      </w:tc>
      <w:tc>
        <w:tcPr>
          <w:tcW w:w="3566" w:type="dxa"/>
          <w:vAlign w:val="center"/>
        </w:tcPr>
        <w:p w14:paraId="3F1EF50F" w14:textId="77777777" w:rsidR="0004273F" w:rsidRPr="007F43ED" w:rsidRDefault="0004273F" w:rsidP="0004273F">
          <w:pPr>
            <w:pStyle w:val="En-tte"/>
            <w:tabs>
              <w:tab w:val="left" w:pos="390"/>
              <w:tab w:val="left" w:pos="1178"/>
            </w:tabs>
            <w:jc w:val="center"/>
            <w:rPr>
              <w:b/>
            </w:rPr>
          </w:pPr>
        </w:p>
      </w:tc>
      <w:tc>
        <w:tcPr>
          <w:tcW w:w="2362" w:type="dxa"/>
          <w:vAlign w:val="center"/>
        </w:tcPr>
        <w:p w14:paraId="21AC27A1" w14:textId="77777777" w:rsidR="0004273F" w:rsidRDefault="0004273F" w:rsidP="0004273F">
          <w:pPr>
            <w:pStyle w:val="En-tte"/>
            <w:jc w:val="right"/>
          </w:pPr>
          <w:r>
            <w:rPr>
              <w:noProof/>
              <w:lang w:eastAsia="fr-CH"/>
            </w:rPr>
            <w:drawing>
              <wp:inline distT="0" distB="0" distL="0" distR="0" wp14:anchorId="3021E947" wp14:editId="1FFF0A48">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1897384" w14:textId="77777777" w:rsidR="0004273F" w:rsidRDefault="0004273F" w:rsidP="000427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601B"/>
    <w:multiLevelType w:val="hybridMultilevel"/>
    <w:tmpl w:val="52BC6A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AD822E2"/>
    <w:multiLevelType w:val="hybridMultilevel"/>
    <w:tmpl w:val="05B2F0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CC801DF"/>
    <w:multiLevelType w:val="hybridMultilevel"/>
    <w:tmpl w:val="C0C01A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19C12F7"/>
    <w:multiLevelType w:val="multilevel"/>
    <w:tmpl w:val="0CCEB8E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8778141">
    <w:abstractNumId w:val="3"/>
  </w:num>
  <w:num w:numId="2" w16cid:durableId="931552848">
    <w:abstractNumId w:val="3"/>
  </w:num>
  <w:num w:numId="3" w16cid:durableId="465320166">
    <w:abstractNumId w:val="0"/>
  </w:num>
  <w:num w:numId="4" w16cid:durableId="2145344516">
    <w:abstractNumId w:val="2"/>
  </w:num>
  <w:num w:numId="5" w16cid:durableId="902790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4A"/>
    <w:rsid w:val="00005295"/>
    <w:rsid w:val="000164B5"/>
    <w:rsid w:val="00017767"/>
    <w:rsid w:val="000241E2"/>
    <w:rsid w:val="000241F6"/>
    <w:rsid w:val="0004273F"/>
    <w:rsid w:val="000505B8"/>
    <w:rsid w:val="000561CC"/>
    <w:rsid w:val="00063AF9"/>
    <w:rsid w:val="00066F10"/>
    <w:rsid w:val="00067ED4"/>
    <w:rsid w:val="00072EAA"/>
    <w:rsid w:val="00074FDE"/>
    <w:rsid w:val="00090126"/>
    <w:rsid w:val="000B305E"/>
    <w:rsid w:val="000D123B"/>
    <w:rsid w:val="000D2EB9"/>
    <w:rsid w:val="000F0518"/>
    <w:rsid w:val="00106917"/>
    <w:rsid w:val="0011575A"/>
    <w:rsid w:val="001475B9"/>
    <w:rsid w:val="001547C5"/>
    <w:rsid w:val="00156CF8"/>
    <w:rsid w:val="001619CC"/>
    <w:rsid w:val="0017724F"/>
    <w:rsid w:val="001A6398"/>
    <w:rsid w:val="001D0F99"/>
    <w:rsid w:val="001E2EB6"/>
    <w:rsid w:val="001E4883"/>
    <w:rsid w:val="001F4A8D"/>
    <w:rsid w:val="00204001"/>
    <w:rsid w:val="0021019D"/>
    <w:rsid w:val="00245904"/>
    <w:rsid w:val="0026438C"/>
    <w:rsid w:val="002736FC"/>
    <w:rsid w:val="00275415"/>
    <w:rsid w:val="00291E1F"/>
    <w:rsid w:val="002A3BB0"/>
    <w:rsid w:val="002C1307"/>
    <w:rsid w:val="002D3B8B"/>
    <w:rsid w:val="002D7466"/>
    <w:rsid w:val="002E5DB6"/>
    <w:rsid w:val="002F2A0F"/>
    <w:rsid w:val="0031773A"/>
    <w:rsid w:val="00327F57"/>
    <w:rsid w:val="00336B84"/>
    <w:rsid w:val="003544FB"/>
    <w:rsid w:val="003553A6"/>
    <w:rsid w:val="003653D3"/>
    <w:rsid w:val="003800EB"/>
    <w:rsid w:val="00384038"/>
    <w:rsid w:val="003873A0"/>
    <w:rsid w:val="0038772B"/>
    <w:rsid w:val="00391960"/>
    <w:rsid w:val="003943A6"/>
    <w:rsid w:val="003D278D"/>
    <w:rsid w:val="003F114A"/>
    <w:rsid w:val="003F134B"/>
    <w:rsid w:val="00406A26"/>
    <w:rsid w:val="00410992"/>
    <w:rsid w:val="00413D06"/>
    <w:rsid w:val="00415F21"/>
    <w:rsid w:val="004433FC"/>
    <w:rsid w:val="0044364C"/>
    <w:rsid w:val="00443825"/>
    <w:rsid w:val="0045208A"/>
    <w:rsid w:val="004703AE"/>
    <w:rsid w:val="0047358F"/>
    <w:rsid w:val="00493BEF"/>
    <w:rsid w:val="004A79B8"/>
    <w:rsid w:val="004B44BE"/>
    <w:rsid w:val="004C1FE6"/>
    <w:rsid w:val="004D7FB0"/>
    <w:rsid w:val="004E0CCA"/>
    <w:rsid w:val="004E3127"/>
    <w:rsid w:val="004F73D3"/>
    <w:rsid w:val="00510D03"/>
    <w:rsid w:val="00513D47"/>
    <w:rsid w:val="00516E99"/>
    <w:rsid w:val="00522E4B"/>
    <w:rsid w:val="00523848"/>
    <w:rsid w:val="00524E52"/>
    <w:rsid w:val="0053605A"/>
    <w:rsid w:val="00536780"/>
    <w:rsid w:val="00551D41"/>
    <w:rsid w:val="005609C4"/>
    <w:rsid w:val="005657CC"/>
    <w:rsid w:val="005B6CCC"/>
    <w:rsid w:val="005C6E66"/>
    <w:rsid w:val="005D289A"/>
    <w:rsid w:val="005D730B"/>
    <w:rsid w:val="005F3A73"/>
    <w:rsid w:val="00626DFA"/>
    <w:rsid w:val="00634629"/>
    <w:rsid w:val="0065080C"/>
    <w:rsid w:val="00665B30"/>
    <w:rsid w:val="00684B61"/>
    <w:rsid w:val="00690C72"/>
    <w:rsid w:val="006B1017"/>
    <w:rsid w:val="006B60E4"/>
    <w:rsid w:val="006E1B18"/>
    <w:rsid w:val="006E43B2"/>
    <w:rsid w:val="006E7B84"/>
    <w:rsid w:val="00700E9F"/>
    <w:rsid w:val="00710EDD"/>
    <w:rsid w:val="007175F8"/>
    <w:rsid w:val="00724029"/>
    <w:rsid w:val="00755E6E"/>
    <w:rsid w:val="007A4CF9"/>
    <w:rsid w:val="007A4DA2"/>
    <w:rsid w:val="007C1D70"/>
    <w:rsid w:val="007D2634"/>
    <w:rsid w:val="007F360D"/>
    <w:rsid w:val="007F4EED"/>
    <w:rsid w:val="007F749C"/>
    <w:rsid w:val="00800F69"/>
    <w:rsid w:val="00811D8B"/>
    <w:rsid w:val="0081678F"/>
    <w:rsid w:val="00820295"/>
    <w:rsid w:val="008371A0"/>
    <w:rsid w:val="00871DA5"/>
    <w:rsid w:val="00882FE6"/>
    <w:rsid w:val="00886098"/>
    <w:rsid w:val="008E6957"/>
    <w:rsid w:val="008F0EFF"/>
    <w:rsid w:val="008F6256"/>
    <w:rsid w:val="008F7337"/>
    <w:rsid w:val="00911350"/>
    <w:rsid w:val="00914F50"/>
    <w:rsid w:val="00926D02"/>
    <w:rsid w:val="00937E16"/>
    <w:rsid w:val="0094029B"/>
    <w:rsid w:val="009420D2"/>
    <w:rsid w:val="0094409A"/>
    <w:rsid w:val="00952752"/>
    <w:rsid w:val="00962945"/>
    <w:rsid w:val="00971850"/>
    <w:rsid w:val="00980974"/>
    <w:rsid w:val="009B374C"/>
    <w:rsid w:val="009B5788"/>
    <w:rsid w:val="009D2300"/>
    <w:rsid w:val="009E0DE9"/>
    <w:rsid w:val="009E17D4"/>
    <w:rsid w:val="00A0711F"/>
    <w:rsid w:val="00A30F34"/>
    <w:rsid w:val="00A405F5"/>
    <w:rsid w:val="00A518D4"/>
    <w:rsid w:val="00A75055"/>
    <w:rsid w:val="00A761B9"/>
    <w:rsid w:val="00A92E05"/>
    <w:rsid w:val="00AB5CF6"/>
    <w:rsid w:val="00AD24C3"/>
    <w:rsid w:val="00AE649C"/>
    <w:rsid w:val="00AE7B3D"/>
    <w:rsid w:val="00AF025A"/>
    <w:rsid w:val="00AF3EA4"/>
    <w:rsid w:val="00B11CC3"/>
    <w:rsid w:val="00B139E0"/>
    <w:rsid w:val="00B4050E"/>
    <w:rsid w:val="00B512B3"/>
    <w:rsid w:val="00B63BC0"/>
    <w:rsid w:val="00B71C56"/>
    <w:rsid w:val="00B92CA4"/>
    <w:rsid w:val="00B95EB6"/>
    <w:rsid w:val="00BA1388"/>
    <w:rsid w:val="00BA69E2"/>
    <w:rsid w:val="00BD6A1C"/>
    <w:rsid w:val="00BE22C4"/>
    <w:rsid w:val="00BE7004"/>
    <w:rsid w:val="00BF60E5"/>
    <w:rsid w:val="00C0090E"/>
    <w:rsid w:val="00C0765A"/>
    <w:rsid w:val="00C13BDA"/>
    <w:rsid w:val="00C22026"/>
    <w:rsid w:val="00C2710D"/>
    <w:rsid w:val="00C30022"/>
    <w:rsid w:val="00C42D96"/>
    <w:rsid w:val="00C5718A"/>
    <w:rsid w:val="00C81850"/>
    <w:rsid w:val="00CA05C9"/>
    <w:rsid w:val="00CA0A89"/>
    <w:rsid w:val="00CB6ACC"/>
    <w:rsid w:val="00D03461"/>
    <w:rsid w:val="00D13350"/>
    <w:rsid w:val="00D20264"/>
    <w:rsid w:val="00D238FA"/>
    <w:rsid w:val="00D56B2F"/>
    <w:rsid w:val="00D61451"/>
    <w:rsid w:val="00D62365"/>
    <w:rsid w:val="00D72F57"/>
    <w:rsid w:val="00D74DB6"/>
    <w:rsid w:val="00D9795C"/>
    <w:rsid w:val="00DB2030"/>
    <w:rsid w:val="00DC5B80"/>
    <w:rsid w:val="00DD124A"/>
    <w:rsid w:val="00DE3DBE"/>
    <w:rsid w:val="00E056D2"/>
    <w:rsid w:val="00E11A7F"/>
    <w:rsid w:val="00E13BA0"/>
    <w:rsid w:val="00E14AE7"/>
    <w:rsid w:val="00E65A40"/>
    <w:rsid w:val="00EB10EC"/>
    <w:rsid w:val="00ED35EE"/>
    <w:rsid w:val="00ED69AA"/>
    <w:rsid w:val="00EF1EC4"/>
    <w:rsid w:val="00F00972"/>
    <w:rsid w:val="00F00F70"/>
    <w:rsid w:val="00F06E5E"/>
    <w:rsid w:val="00F11035"/>
    <w:rsid w:val="00F30F08"/>
    <w:rsid w:val="00F3543B"/>
    <w:rsid w:val="00F512BE"/>
    <w:rsid w:val="00F5287C"/>
    <w:rsid w:val="00F52A96"/>
    <w:rsid w:val="00F55B38"/>
    <w:rsid w:val="00F73809"/>
    <w:rsid w:val="00F73D92"/>
    <w:rsid w:val="00FE2810"/>
    <w:rsid w:val="00FF4BDF"/>
    <w:rsid w:val="00FF50F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1E99A"/>
  <w15:chartTrackingRefBased/>
  <w15:docId w15:val="{66F01DDD-FEFE-4F8B-BF1F-0083FAE3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88"/>
    <w:pPr>
      <w:spacing w:line="360" w:lineRule="auto"/>
    </w:pPr>
    <w:rPr>
      <w:rFonts w:ascii="Arial" w:hAnsi="Arial"/>
      <w:sz w:val="24"/>
    </w:rPr>
  </w:style>
  <w:style w:type="paragraph" w:styleId="Titre1">
    <w:name w:val="heading 1"/>
    <w:basedOn w:val="Normal"/>
    <w:next w:val="Normal"/>
    <w:link w:val="Titre1Car"/>
    <w:uiPriority w:val="9"/>
    <w:qFormat/>
    <w:rsid w:val="000561CC"/>
    <w:pPr>
      <w:keepNext/>
      <w:keepLines/>
      <w:numPr>
        <w:numId w:val="2"/>
      </w:numPr>
      <w:spacing w:before="240" w:after="0"/>
      <w:outlineLvl w:val="0"/>
    </w:pPr>
    <w:rPr>
      <w:rFonts w:eastAsiaTheme="majorEastAsia" w:cstheme="majorBidi"/>
      <w:b/>
      <w:bCs/>
      <w:color w:val="000000" w:themeColor="text1"/>
      <w:sz w:val="28"/>
      <w:szCs w:val="32"/>
    </w:rPr>
  </w:style>
  <w:style w:type="paragraph" w:styleId="Titre2">
    <w:name w:val="heading 2"/>
    <w:basedOn w:val="Titre1"/>
    <w:next w:val="Normal"/>
    <w:link w:val="Titre2Car"/>
    <w:uiPriority w:val="9"/>
    <w:unhideWhenUsed/>
    <w:qFormat/>
    <w:rsid w:val="000561CC"/>
    <w:pPr>
      <w:numPr>
        <w:ilvl w:val="1"/>
        <w:numId w:val="1"/>
      </w:numPr>
      <w:ind w:left="431" w:hanging="431"/>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BA1388"/>
    <w:pPr>
      <w:spacing w:before="100" w:beforeAutospacing="1" w:after="100" w:afterAutospacing="1" w:line="240" w:lineRule="auto"/>
    </w:pPr>
    <w:rPr>
      <w:rFonts w:ascii="Times New Roman" w:eastAsia="Times New Roman" w:hAnsi="Times New Roman" w:cs="Times New Roman"/>
      <w:szCs w:val="24"/>
      <w:lang w:eastAsia="fr-CH"/>
    </w:rPr>
  </w:style>
  <w:style w:type="character" w:customStyle="1" w:styleId="normaltextrun">
    <w:name w:val="normaltextrun"/>
    <w:basedOn w:val="Policepardfaut"/>
    <w:rsid w:val="00BA1388"/>
  </w:style>
  <w:style w:type="character" w:customStyle="1" w:styleId="eop">
    <w:name w:val="eop"/>
    <w:basedOn w:val="Policepardfaut"/>
    <w:rsid w:val="00BA1388"/>
  </w:style>
  <w:style w:type="paragraph" w:styleId="Titre">
    <w:name w:val="Title"/>
    <w:basedOn w:val="Normal"/>
    <w:next w:val="Normal"/>
    <w:link w:val="TitreCar"/>
    <w:uiPriority w:val="10"/>
    <w:qFormat/>
    <w:rsid w:val="00BA1388"/>
    <w:pPr>
      <w:spacing w:after="0"/>
      <w:contextualSpacing/>
    </w:pPr>
    <w:rPr>
      <w:rFonts w:eastAsiaTheme="majorEastAsia" w:cstheme="majorBidi"/>
      <w:spacing w:val="-10"/>
      <w:kern w:val="28"/>
      <w:sz w:val="72"/>
      <w:szCs w:val="56"/>
    </w:rPr>
  </w:style>
  <w:style w:type="character" w:customStyle="1" w:styleId="TitreCar">
    <w:name w:val="Titre Car"/>
    <w:basedOn w:val="Policepardfaut"/>
    <w:link w:val="Titre"/>
    <w:uiPriority w:val="10"/>
    <w:rsid w:val="00BA1388"/>
    <w:rPr>
      <w:rFonts w:ascii="Arial" w:eastAsiaTheme="majorEastAsia" w:hAnsi="Arial" w:cstheme="majorBidi"/>
      <w:spacing w:val="-10"/>
      <w:kern w:val="28"/>
      <w:sz w:val="72"/>
      <w:szCs w:val="56"/>
    </w:rPr>
  </w:style>
  <w:style w:type="table" w:customStyle="1" w:styleId="TableETML">
    <w:name w:val="Table ETML"/>
    <w:basedOn w:val="TableauNormal"/>
    <w:uiPriority w:val="99"/>
    <w:rsid w:val="007C1D70"/>
    <w:pPr>
      <w:spacing w:before="120" w:after="120" w:line="360" w:lineRule="auto"/>
      <w:ind w:left="170"/>
    </w:pPr>
    <w:rPr>
      <w:rFonts w:ascii="Arial" w:hAnsi="Arial"/>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4C6E7" w:themeFill="accent1" w:themeFillTint="66"/>
    </w:tcPr>
    <w:tblStylePr w:type="firstRow">
      <w:rPr>
        <w:b/>
        <w:sz w:val="28"/>
      </w:rPr>
      <w:tblPr/>
      <w:tcPr>
        <w:shd w:val="clear" w:color="auto" w:fill="2E74B5" w:themeFill="accent5" w:themeFillShade="BF"/>
      </w:tcPr>
    </w:tblStylePr>
    <w:tblStylePr w:type="band1Horz">
      <w:pPr>
        <w:wordWrap/>
        <w:spacing w:beforeLines="0" w:before="120" w:beforeAutospacing="0" w:afterLines="0" w:after="120" w:afterAutospacing="0" w:line="360" w:lineRule="auto"/>
        <w:ind w:leftChars="0" w:left="170"/>
        <w:jc w:val="left"/>
      </w:pPr>
      <w:tblPr/>
      <w:tcPr>
        <w:shd w:val="clear" w:color="auto" w:fill="AFEAFF"/>
      </w:tcPr>
    </w:tblStylePr>
    <w:tblStylePr w:type="band2Horz">
      <w:tblPr/>
      <w:tcPr>
        <w:shd w:val="clear" w:color="auto" w:fill="FFFFFF" w:themeFill="background1"/>
      </w:tcPr>
    </w:tblStylePr>
  </w:style>
  <w:style w:type="table" w:styleId="Grilledutableau">
    <w:name w:val="Table Grid"/>
    <w:basedOn w:val="TableauNormal"/>
    <w:uiPriority w:val="39"/>
    <w:rsid w:val="007C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C1D70"/>
    <w:rPr>
      <w:rFonts w:ascii="Arial" w:eastAsiaTheme="majorEastAsia" w:hAnsi="Arial" w:cstheme="majorBidi"/>
      <w:b/>
      <w:bCs/>
      <w:color w:val="000000" w:themeColor="text1"/>
      <w:sz w:val="28"/>
      <w:szCs w:val="32"/>
    </w:rPr>
  </w:style>
  <w:style w:type="character" w:customStyle="1" w:styleId="Titre2Car">
    <w:name w:val="Titre 2 Car"/>
    <w:basedOn w:val="Policepardfaut"/>
    <w:link w:val="Titre2"/>
    <w:uiPriority w:val="9"/>
    <w:rsid w:val="000561CC"/>
    <w:rPr>
      <w:rFonts w:ascii="Arial" w:eastAsiaTheme="majorEastAsia" w:hAnsi="Arial" w:cstheme="majorBidi"/>
      <w:b/>
      <w:bCs/>
      <w:color w:val="000000" w:themeColor="text1"/>
      <w:sz w:val="28"/>
      <w:szCs w:val="32"/>
    </w:rPr>
  </w:style>
  <w:style w:type="paragraph" w:styleId="En-tte">
    <w:name w:val="header"/>
    <w:basedOn w:val="Normal"/>
    <w:link w:val="En-tteCar"/>
    <w:unhideWhenUsed/>
    <w:rsid w:val="00DE3DBE"/>
    <w:pPr>
      <w:tabs>
        <w:tab w:val="center" w:pos="4513"/>
        <w:tab w:val="right" w:pos="9026"/>
      </w:tabs>
      <w:spacing w:after="0" w:line="240" w:lineRule="auto"/>
    </w:pPr>
  </w:style>
  <w:style w:type="character" w:customStyle="1" w:styleId="En-tteCar">
    <w:name w:val="En-tête Car"/>
    <w:basedOn w:val="Policepardfaut"/>
    <w:link w:val="En-tte"/>
    <w:rsid w:val="00DE3DBE"/>
    <w:rPr>
      <w:rFonts w:ascii="Arial" w:hAnsi="Arial"/>
      <w:sz w:val="24"/>
    </w:rPr>
  </w:style>
  <w:style w:type="paragraph" w:styleId="Pieddepage">
    <w:name w:val="footer"/>
    <w:basedOn w:val="Normal"/>
    <w:link w:val="PieddepageCar"/>
    <w:uiPriority w:val="99"/>
    <w:unhideWhenUsed/>
    <w:rsid w:val="00DE3DB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E3DBE"/>
    <w:rPr>
      <w:rFonts w:ascii="Arial" w:hAnsi="Arial"/>
      <w:sz w:val="24"/>
    </w:rPr>
  </w:style>
  <w:style w:type="character" w:styleId="Textedelespacerserv">
    <w:name w:val="Placeholder Text"/>
    <w:basedOn w:val="Policepardfaut"/>
    <w:uiPriority w:val="99"/>
    <w:semiHidden/>
    <w:rsid w:val="00DE3DBE"/>
    <w:rPr>
      <w:color w:val="808080"/>
    </w:rPr>
  </w:style>
  <w:style w:type="character" w:styleId="Numrodepage">
    <w:name w:val="page number"/>
    <w:basedOn w:val="Policepardfaut"/>
    <w:semiHidden/>
    <w:rsid w:val="0004273F"/>
  </w:style>
  <w:style w:type="paragraph" w:customStyle="1" w:styleId="-Pieddepage">
    <w:name w:val="-Pied de page"/>
    <w:basedOn w:val="Normal"/>
    <w:rsid w:val="0004273F"/>
    <w:pPr>
      <w:spacing w:after="0" w:line="240" w:lineRule="auto"/>
    </w:pPr>
    <w:rPr>
      <w:rFonts w:asciiTheme="minorHAnsi" w:eastAsia="Times New Roman" w:hAnsiTheme="minorHAnsi" w:cs="Times New Roman"/>
      <w:sz w:val="16"/>
      <w:szCs w:val="20"/>
      <w:lang w:val="fr-FR" w:eastAsia="fr-FR"/>
    </w:rPr>
  </w:style>
  <w:style w:type="paragraph" w:styleId="PrformatHTML">
    <w:name w:val="HTML Preformatted"/>
    <w:basedOn w:val="Normal"/>
    <w:link w:val="PrformatHTMLCar"/>
    <w:uiPriority w:val="99"/>
    <w:semiHidden/>
    <w:unhideWhenUsed/>
    <w:rsid w:val="007F7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7F749C"/>
    <w:rPr>
      <w:rFonts w:ascii="Courier New" w:eastAsia="Times New Roman" w:hAnsi="Courier New" w:cs="Courier New"/>
      <w:sz w:val="20"/>
      <w:szCs w:val="20"/>
      <w:lang w:eastAsia="fr-CH"/>
    </w:rPr>
  </w:style>
  <w:style w:type="character" w:styleId="CodeHTML">
    <w:name w:val="HTML Code"/>
    <w:basedOn w:val="Policepardfaut"/>
    <w:uiPriority w:val="99"/>
    <w:semiHidden/>
    <w:unhideWhenUsed/>
    <w:rsid w:val="007F749C"/>
    <w:rPr>
      <w:rFonts w:ascii="Courier New" w:eastAsia="Times New Roman" w:hAnsi="Courier New" w:cs="Courier New"/>
      <w:sz w:val="20"/>
      <w:szCs w:val="20"/>
    </w:rPr>
  </w:style>
  <w:style w:type="character" w:customStyle="1" w:styleId="token">
    <w:name w:val="token"/>
    <w:basedOn w:val="Policepardfaut"/>
    <w:rsid w:val="007F749C"/>
  </w:style>
  <w:style w:type="character" w:styleId="Accentuation">
    <w:name w:val="Emphasis"/>
    <w:basedOn w:val="Policepardfaut"/>
    <w:uiPriority w:val="20"/>
    <w:qFormat/>
    <w:rsid w:val="007F749C"/>
    <w:rPr>
      <w:i/>
      <w:iCs/>
    </w:rPr>
  </w:style>
  <w:style w:type="paragraph" w:styleId="Paragraphedeliste">
    <w:name w:val="List Paragraph"/>
    <w:basedOn w:val="Normal"/>
    <w:uiPriority w:val="34"/>
    <w:qFormat/>
    <w:rsid w:val="00AB5CF6"/>
    <w:pPr>
      <w:ind w:left="720"/>
      <w:contextualSpacing/>
    </w:pPr>
  </w:style>
  <w:style w:type="character" w:customStyle="1" w:styleId="hljs-operator">
    <w:name w:val="hljs-operator"/>
    <w:basedOn w:val="Policepardfaut"/>
    <w:rsid w:val="009B5788"/>
  </w:style>
  <w:style w:type="character" w:customStyle="1" w:styleId="hljs-keyword">
    <w:name w:val="hljs-keyword"/>
    <w:basedOn w:val="Policepardfaut"/>
    <w:rsid w:val="009B5788"/>
  </w:style>
  <w:style w:type="character" w:customStyle="1" w:styleId="hljs-type">
    <w:name w:val="hljs-type"/>
    <w:basedOn w:val="Policepardfaut"/>
    <w:rsid w:val="009B5788"/>
  </w:style>
  <w:style w:type="character" w:customStyle="1" w:styleId="hljs-number">
    <w:name w:val="hljs-number"/>
    <w:basedOn w:val="Policepardfaut"/>
    <w:rsid w:val="009B5788"/>
  </w:style>
  <w:style w:type="character" w:customStyle="1" w:styleId="hljs-builtin">
    <w:name w:val="hljs-built_in"/>
    <w:basedOn w:val="Policepardfaut"/>
    <w:rsid w:val="009B5788"/>
  </w:style>
  <w:style w:type="character" w:customStyle="1" w:styleId="hljs-string">
    <w:name w:val="hljs-string"/>
    <w:basedOn w:val="Policepardfaut"/>
    <w:rsid w:val="009B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28245">
      <w:bodyDiv w:val="1"/>
      <w:marLeft w:val="0"/>
      <w:marRight w:val="0"/>
      <w:marTop w:val="0"/>
      <w:marBottom w:val="0"/>
      <w:divBdr>
        <w:top w:val="none" w:sz="0" w:space="0" w:color="auto"/>
        <w:left w:val="none" w:sz="0" w:space="0" w:color="auto"/>
        <w:bottom w:val="none" w:sz="0" w:space="0" w:color="auto"/>
        <w:right w:val="none" w:sz="0" w:space="0" w:color="auto"/>
      </w:divBdr>
    </w:div>
    <w:div w:id="733627941">
      <w:bodyDiv w:val="1"/>
      <w:marLeft w:val="0"/>
      <w:marRight w:val="0"/>
      <w:marTop w:val="0"/>
      <w:marBottom w:val="0"/>
      <w:divBdr>
        <w:top w:val="none" w:sz="0" w:space="0" w:color="auto"/>
        <w:left w:val="none" w:sz="0" w:space="0" w:color="auto"/>
        <w:bottom w:val="none" w:sz="0" w:space="0" w:color="auto"/>
        <w:right w:val="none" w:sz="0" w:space="0" w:color="auto"/>
      </w:divBdr>
    </w:div>
    <w:div w:id="1139227557">
      <w:bodyDiv w:val="1"/>
      <w:marLeft w:val="0"/>
      <w:marRight w:val="0"/>
      <w:marTop w:val="0"/>
      <w:marBottom w:val="0"/>
      <w:divBdr>
        <w:top w:val="none" w:sz="0" w:space="0" w:color="auto"/>
        <w:left w:val="none" w:sz="0" w:space="0" w:color="auto"/>
        <w:bottom w:val="none" w:sz="0" w:space="0" w:color="auto"/>
        <w:right w:val="none" w:sz="0" w:space="0" w:color="auto"/>
      </w:divBdr>
    </w:div>
    <w:div w:id="2006473415">
      <w:bodyDiv w:val="1"/>
      <w:marLeft w:val="0"/>
      <w:marRight w:val="0"/>
      <w:marTop w:val="0"/>
      <w:marBottom w:val="0"/>
      <w:divBdr>
        <w:top w:val="none" w:sz="0" w:space="0" w:color="auto"/>
        <w:left w:val="none" w:sz="0" w:space="0" w:color="auto"/>
        <w:bottom w:val="none" w:sz="0" w:space="0" w:color="auto"/>
        <w:right w:val="none" w:sz="0" w:space="0" w:color="auto"/>
      </w:divBdr>
      <w:divsChild>
        <w:div w:id="396247868">
          <w:marLeft w:val="0"/>
          <w:marRight w:val="0"/>
          <w:marTop w:val="0"/>
          <w:marBottom w:val="0"/>
          <w:divBdr>
            <w:top w:val="none" w:sz="0" w:space="0" w:color="auto"/>
            <w:left w:val="none" w:sz="0" w:space="0" w:color="auto"/>
            <w:bottom w:val="none" w:sz="0" w:space="0" w:color="auto"/>
            <w:right w:val="none" w:sz="0" w:space="0" w:color="auto"/>
          </w:divBdr>
        </w:div>
        <w:div w:id="1255629252">
          <w:marLeft w:val="0"/>
          <w:marRight w:val="0"/>
          <w:marTop w:val="0"/>
          <w:marBottom w:val="0"/>
          <w:divBdr>
            <w:top w:val="none" w:sz="0" w:space="0" w:color="auto"/>
            <w:left w:val="none" w:sz="0" w:space="0" w:color="auto"/>
            <w:bottom w:val="none" w:sz="0" w:space="0" w:color="auto"/>
            <w:right w:val="none" w:sz="0" w:space="0" w:color="auto"/>
          </w:divBdr>
          <w:divsChild>
            <w:div w:id="383136673">
              <w:marLeft w:val="0"/>
              <w:marRight w:val="0"/>
              <w:marTop w:val="0"/>
              <w:marBottom w:val="0"/>
              <w:divBdr>
                <w:top w:val="none" w:sz="0" w:space="0" w:color="auto"/>
                <w:left w:val="none" w:sz="0" w:space="0" w:color="auto"/>
                <w:bottom w:val="none" w:sz="0" w:space="0" w:color="auto"/>
                <w:right w:val="none" w:sz="0" w:space="0" w:color="auto"/>
              </w:divBdr>
              <w:divsChild>
                <w:div w:id="1255817324">
                  <w:marLeft w:val="0"/>
                  <w:marRight w:val="0"/>
                  <w:marTop w:val="0"/>
                  <w:marBottom w:val="0"/>
                  <w:divBdr>
                    <w:top w:val="none" w:sz="0" w:space="0" w:color="auto"/>
                    <w:left w:val="none" w:sz="0" w:space="0" w:color="auto"/>
                    <w:bottom w:val="none" w:sz="0" w:space="0" w:color="auto"/>
                    <w:right w:val="none" w:sz="0" w:space="0" w:color="auto"/>
                  </w:divBdr>
                  <w:divsChild>
                    <w:div w:id="1944149300">
                      <w:marLeft w:val="0"/>
                      <w:marRight w:val="0"/>
                      <w:marTop w:val="0"/>
                      <w:marBottom w:val="0"/>
                      <w:divBdr>
                        <w:top w:val="none" w:sz="0" w:space="0" w:color="auto"/>
                        <w:left w:val="none" w:sz="0" w:space="0" w:color="auto"/>
                        <w:bottom w:val="none" w:sz="0" w:space="0" w:color="auto"/>
                        <w:right w:val="none" w:sz="0" w:space="0" w:color="auto"/>
                      </w:divBdr>
                    </w:div>
                  </w:divsChild>
                </w:div>
                <w:div w:id="954171327">
                  <w:marLeft w:val="0"/>
                  <w:marRight w:val="0"/>
                  <w:marTop w:val="0"/>
                  <w:marBottom w:val="0"/>
                  <w:divBdr>
                    <w:top w:val="none" w:sz="0" w:space="0" w:color="auto"/>
                    <w:left w:val="none" w:sz="0" w:space="0" w:color="auto"/>
                    <w:bottom w:val="none" w:sz="0" w:space="0" w:color="auto"/>
                    <w:right w:val="none" w:sz="0" w:space="0" w:color="auto"/>
                  </w:divBdr>
                  <w:divsChild>
                    <w:div w:id="358315108">
                      <w:marLeft w:val="0"/>
                      <w:marRight w:val="0"/>
                      <w:marTop w:val="0"/>
                      <w:marBottom w:val="0"/>
                      <w:divBdr>
                        <w:top w:val="none" w:sz="0" w:space="0" w:color="auto"/>
                        <w:left w:val="none" w:sz="0" w:space="0" w:color="auto"/>
                        <w:bottom w:val="none" w:sz="0" w:space="0" w:color="auto"/>
                        <w:right w:val="none" w:sz="0" w:space="0" w:color="auto"/>
                      </w:divBdr>
                    </w:div>
                  </w:divsChild>
                </w:div>
                <w:div w:id="1366980396">
                  <w:marLeft w:val="0"/>
                  <w:marRight w:val="0"/>
                  <w:marTop w:val="0"/>
                  <w:marBottom w:val="0"/>
                  <w:divBdr>
                    <w:top w:val="none" w:sz="0" w:space="0" w:color="auto"/>
                    <w:left w:val="none" w:sz="0" w:space="0" w:color="auto"/>
                    <w:bottom w:val="none" w:sz="0" w:space="0" w:color="auto"/>
                    <w:right w:val="none" w:sz="0" w:space="0" w:color="auto"/>
                  </w:divBdr>
                  <w:divsChild>
                    <w:div w:id="2009476832">
                      <w:marLeft w:val="0"/>
                      <w:marRight w:val="0"/>
                      <w:marTop w:val="0"/>
                      <w:marBottom w:val="0"/>
                      <w:divBdr>
                        <w:top w:val="none" w:sz="0" w:space="0" w:color="auto"/>
                        <w:left w:val="none" w:sz="0" w:space="0" w:color="auto"/>
                        <w:bottom w:val="none" w:sz="0" w:space="0" w:color="auto"/>
                        <w:right w:val="none" w:sz="0" w:space="0" w:color="auto"/>
                      </w:divBdr>
                    </w:div>
                  </w:divsChild>
                </w:div>
                <w:div w:id="1099256481">
                  <w:marLeft w:val="0"/>
                  <w:marRight w:val="0"/>
                  <w:marTop w:val="0"/>
                  <w:marBottom w:val="0"/>
                  <w:divBdr>
                    <w:top w:val="none" w:sz="0" w:space="0" w:color="auto"/>
                    <w:left w:val="none" w:sz="0" w:space="0" w:color="auto"/>
                    <w:bottom w:val="none" w:sz="0" w:space="0" w:color="auto"/>
                    <w:right w:val="none" w:sz="0" w:space="0" w:color="auto"/>
                  </w:divBdr>
                  <w:divsChild>
                    <w:div w:id="1820876438">
                      <w:marLeft w:val="0"/>
                      <w:marRight w:val="0"/>
                      <w:marTop w:val="0"/>
                      <w:marBottom w:val="0"/>
                      <w:divBdr>
                        <w:top w:val="none" w:sz="0" w:space="0" w:color="auto"/>
                        <w:left w:val="none" w:sz="0" w:space="0" w:color="auto"/>
                        <w:bottom w:val="none" w:sz="0" w:space="0" w:color="auto"/>
                        <w:right w:val="none" w:sz="0" w:space="0" w:color="auto"/>
                      </w:divBdr>
                    </w:div>
                  </w:divsChild>
                </w:div>
                <w:div w:id="540745345">
                  <w:marLeft w:val="0"/>
                  <w:marRight w:val="0"/>
                  <w:marTop w:val="0"/>
                  <w:marBottom w:val="0"/>
                  <w:divBdr>
                    <w:top w:val="none" w:sz="0" w:space="0" w:color="auto"/>
                    <w:left w:val="none" w:sz="0" w:space="0" w:color="auto"/>
                    <w:bottom w:val="none" w:sz="0" w:space="0" w:color="auto"/>
                    <w:right w:val="none" w:sz="0" w:space="0" w:color="auto"/>
                  </w:divBdr>
                  <w:divsChild>
                    <w:div w:id="478154874">
                      <w:marLeft w:val="0"/>
                      <w:marRight w:val="0"/>
                      <w:marTop w:val="0"/>
                      <w:marBottom w:val="0"/>
                      <w:divBdr>
                        <w:top w:val="none" w:sz="0" w:space="0" w:color="auto"/>
                        <w:left w:val="none" w:sz="0" w:space="0" w:color="auto"/>
                        <w:bottom w:val="none" w:sz="0" w:space="0" w:color="auto"/>
                        <w:right w:val="none" w:sz="0" w:space="0" w:color="auto"/>
                      </w:divBdr>
                    </w:div>
                  </w:divsChild>
                </w:div>
                <w:div w:id="1780954252">
                  <w:marLeft w:val="0"/>
                  <w:marRight w:val="0"/>
                  <w:marTop w:val="0"/>
                  <w:marBottom w:val="0"/>
                  <w:divBdr>
                    <w:top w:val="none" w:sz="0" w:space="0" w:color="auto"/>
                    <w:left w:val="none" w:sz="0" w:space="0" w:color="auto"/>
                    <w:bottom w:val="none" w:sz="0" w:space="0" w:color="auto"/>
                    <w:right w:val="none" w:sz="0" w:space="0" w:color="auto"/>
                  </w:divBdr>
                  <w:divsChild>
                    <w:div w:id="1247765634">
                      <w:marLeft w:val="0"/>
                      <w:marRight w:val="0"/>
                      <w:marTop w:val="0"/>
                      <w:marBottom w:val="0"/>
                      <w:divBdr>
                        <w:top w:val="none" w:sz="0" w:space="0" w:color="auto"/>
                        <w:left w:val="none" w:sz="0" w:space="0" w:color="auto"/>
                        <w:bottom w:val="none" w:sz="0" w:space="0" w:color="auto"/>
                        <w:right w:val="none" w:sz="0" w:space="0" w:color="auto"/>
                      </w:divBdr>
                    </w:div>
                  </w:divsChild>
                </w:div>
                <w:div w:id="609976106">
                  <w:marLeft w:val="0"/>
                  <w:marRight w:val="0"/>
                  <w:marTop w:val="0"/>
                  <w:marBottom w:val="0"/>
                  <w:divBdr>
                    <w:top w:val="none" w:sz="0" w:space="0" w:color="auto"/>
                    <w:left w:val="none" w:sz="0" w:space="0" w:color="auto"/>
                    <w:bottom w:val="none" w:sz="0" w:space="0" w:color="auto"/>
                    <w:right w:val="none" w:sz="0" w:space="0" w:color="auto"/>
                  </w:divBdr>
                  <w:divsChild>
                    <w:div w:id="1881478023">
                      <w:marLeft w:val="0"/>
                      <w:marRight w:val="0"/>
                      <w:marTop w:val="0"/>
                      <w:marBottom w:val="0"/>
                      <w:divBdr>
                        <w:top w:val="none" w:sz="0" w:space="0" w:color="auto"/>
                        <w:left w:val="none" w:sz="0" w:space="0" w:color="auto"/>
                        <w:bottom w:val="none" w:sz="0" w:space="0" w:color="auto"/>
                        <w:right w:val="none" w:sz="0" w:space="0" w:color="auto"/>
                      </w:divBdr>
                    </w:div>
                  </w:divsChild>
                </w:div>
                <w:div w:id="1268074165">
                  <w:marLeft w:val="0"/>
                  <w:marRight w:val="0"/>
                  <w:marTop w:val="0"/>
                  <w:marBottom w:val="0"/>
                  <w:divBdr>
                    <w:top w:val="none" w:sz="0" w:space="0" w:color="auto"/>
                    <w:left w:val="none" w:sz="0" w:space="0" w:color="auto"/>
                    <w:bottom w:val="none" w:sz="0" w:space="0" w:color="auto"/>
                    <w:right w:val="none" w:sz="0" w:space="0" w:color="auto"/>
                  </w:divBdr>
                  <w:divsChild>
                    <w:div w:id="358287359">
                      <w:marLeft w:val="0"/>
                      <w:marRight w:val="0"/>
                      <w:marTop w:val="0"/>
                      <w:marBottom w:val="0"/>
                      <w:divBdr>
                        <w:top w:val="none" w:sz="0" w:space="0" w:color="auto"/>
                        <w:left w:val="none" w:sz="0" w:space="0" w:color="auto"/>
                        <w:bottom w:val="none" w:sz="0" w:space="0" w:color="auto"/>
                        <w:right w:val="none" w:sz="0" w:space="0" w:color="auto"/>
                      </w:divBdr>
                    </w:div>
                  </w:divsChild>
                </w:div>
                <w:div w:id="646665491">
                  <w:marLeft w:val="0"/>
                  <w:marRight w:val="0"/>
                  <w:marTop w:val="0"/>
                  <w:marBottom w:val="0"/>
                  <w:divBdr>
                    <w:top w:val="none" w:sz="0" w:space="0" w:color="auto"/>
                    <w:left w:val="none" w:sz="0" w:space="0" w:color="auto"/>
                    <w:bottom w:val="none" w:sz="0" w:space="0" w:color="auto"/>
                    <w:right w:val="none" w:sz="0" w:space="0" w:color="auto"/>
                  </w:divBdr>
                  <w:divsChild>
                    <w:div w:id="1017777828">
                      <w:marLeft w:val="0"/>
                      <w:marRight w:val="0"/>
                      <w:marTop w:val="0"/>
                      <w:marBottom w:val="0"/>
                      <w:divBdr>
                        <w:top w:val="none" w:sz="0" w:space="0" w:color="auto"/>
                        <w:left w:val="none" w:sz="0" w:space="0" w:color="auto"/>
                        <w:bottom w:val="none" w:sz="0" w:space="0" w:color="auto"/>
                        <w:right w:val="none" w:sz="0" w:space="0" w:color="auto"/>
                      </w:divBdr>
                    </w:div>
                  </w:divsChild>
                </w:div>
                <w:div w:id="1330211658">
                  <w:marLeft w:val="0"/>
                  <w:marRight w:val="0"/>
                  <w:marTop w:val="0"/>
                  <w:marBottom w:val="0"/>
                  <w:divBdr>
                    <w:top w:val="none" w:sz="0" w:space="0" w:color="auto"/>
                    <w:left w:val="none" w:sz="0" w:space="0" w:color="auto"/>
                    <w:bottom w:val="none" w:sz="0" w:space="0" w:color="auto"/>
                    <w:right w:val="none" w:sz="0" w:space="0" w:color="auto"/>
                  </w:divBdr>
                  <w:divsChild>
                    <w:div w:id="1776097270">
                      <w:marLeft w:val="0"/>
                      <w:marRight w:val="0"/>
                      <w:marTop w:val="0"/>
                      <w:marBottom w:val="0"/>
                      <w:divBdr>
                        <w:top w:val="none" w:sz="0" w:space="0" w:color="auto"/>
                        <w:left w:val="none" w:sz="0" w:space="0" w:color="auto"/>
                        <w:bottom w:val="none" w:sz="0" w:space="0" w:color="auto"/>
                        <w:right w:val="none" w:sz="0" w:space="0" w:color="auto"/>
                      </w:divBdr>
                    </w:div>
                  </w:divsChild>
                </w:div>
                <w:div w:id="1357345234">
                  <w:marLeft w:val="0"/>
                  <w:marRight w:val="0"/>
                  <w:marTop w:val="0"/>
                  <w:marBottom w:val="0"/>
                  <w:divBdr>
                    <w:top w:val="none" w:sz="0" w:space="0" w:color="auto"/>
                    <w:left w:val="none" w:sz="0" w:space="0" w:color="auto"/>
                    <w:bottom w:val="none" w:sz="0" w:space="0" w:color="auto"/>
                    <w:right w:val="none" w:sz="0" w:space="0" w:color="auto"/>
                  </w:divBdr>
                  <w:divsChild>
                    <w:div w:id="656685879">
                      <w:marLeft w:val="0"/>
                      <w:marRight w:val="0"/>
                      <w:marTop w:val="0"/>
                      <w:marBottom w:val="0"/>
                      <w:divBdr>
                        <w:top w:val="none" w:sz="0" w:space="0" w:color="auto"/>
                        <w:left w:val="none" w:sz="0" w:space="0" w:color="auto"/>
                        <w:bottom w:val="none" w:sz="0" w:space="0" w:color="auto"/>
                        <w:right w:val="none" w:sz="0" w:space="0" w:color="auto"/>
                      </w:divBdr>
                    </w:div>
                  </w:divsChild>
                </w:div>
                <w:div w:id="1698846220">
                  <w:marLeft w:val="0"/>
                  <w:marRight w:val="0"/>
                  <w:marTop w:val="0"/>
                  <w:marBottom w:val="0"/>
                  <w:divBdr>
                    <w:top w:val="none" w:sz="0" w:space="0" w:color="auto"/>
                    <w:left w:val="none" w:sz="0" w:space="0" w:color="auto"/>
                    <w:bottom w:val="none" w:sz="0" w:space="0" w:color="auto"/>
                    <w:right w:val="none" w:sz="0" w:space="0" w:color="auto"/>
                  </w:divBdr>
                  <w:divsChild>
                    <w:div w:id="648442961">
                      <w:marLeft w:val="0"/>
                      <w:marRight w:val="0"/>
                      <w:marTop w:val="0"/>
                      <w:marBottom w:val="0"/>
                      <w:divBdr>
                        <w:top w:val="none" w:sz="0" w:space="0" w:color="auto"/>
                        <w:left w:val="none" w:sz="0" w:space="0" w:color="auto"/>
                        <w:bottom w:val="none" w:sz="0" w:space="0" w:color="auto"/>
                        <w:right w:val="none" w:sz="0" w:space="0" w:color="auto"/>
                      </w:divBdr>
                    </w:div>
                  </w:divsChild>
                </w:div>
                <w:div w:id="5863153">
                  <w:marLeft w:val="0"/>
                  <w:marRight w:val="0"/>
                  <w:marTop w:val="0"/>
                  <w:marBottom w:val="0"/>
                  <w:divBdr>
                    <w:top w:val="none" w:sz="0" w:space="0" w:color="auto"/>
                    <w:left w:val="none" w:sz="0" w:space="0" w:color="auto"/>
                    <w:bottom w:val="none" w:sz="0" w:space="0" w:color="auto"/>
                    <w:right w:val="none" w:sz="0" w:space="0" w:color="auto"/>
                  </w:divBdr>
                  <w:divsChild>
                    <w:div w:id="1026100401">
                      <w:marLeft w:val="0"/>
                      <w:marRight w:val="0"/>
                      <w:marTop w:val="0"/>
                      <w:marBottom w:val="0"/>
                      <w:divBdr>
                        <w:top w:val="none" w:sz="0" w:space="0" w:color="auto"/>
                        <w:left w:val="none" w:sz="0" w:space="0" w:color="auto"/>
                        <w:bottom w:val="none" w:sz="0" w:space="0" w:color="auto"/>
                        <w:right w:val="none" w:sz="0" w:space="0" w:color="auto"/>
                      </w:divBdr>
                    </w:div>
                  </w:divsChild>
                </w:div>
                <w:div w:id="395322487">
                  <w:marLeft w:val="0"/>
                  <w:marRight w:val="0"/>
                  <w:marTop w:val="0"/>
                  <w:marBottom w:val="0"/>
                  <w:divBdr>
                    <w:top w:val="none" w:sz="0" w:space="0" w:color="auto"/>
                    <w:left w:val="none" w:sz="0" w:space="0" w:color="auto"/>
                    <w:bottom w:val="none" w:sz="0" w:space="0" w:color="auto"/>
                    <w:right w:val="none" w:sz="0" w:space="0" w:color="auto"/>
                  </w:divBdr>
                  <w:divsChild>
                    <w:div w:id="6361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3762">
          <w:marLeft w:val="0"/>
          <w:marRight w:val="0"/>
          <w:marTop w:val="0"/>
          <w:marBottom w:val="0"/>
          <w:divBdr>
            <w:top w:val="none" w:sz="0" w:space="0" w:color="auto"/>
            <w:left w:val="none" w:sz="0" w:space="0" w:color="auto"/>
            <w:bottom w:val="none" w:sz="0" w:space="0" w:color="auto"/>
            <w:right w:val="none" w:sz="0" w:space="0" w:color="auto"/>
          </w:divBdr>
        </w:div>
      </w:divsChild>
    </w:div>
    <w:div w:id="20878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53yvq\OneDrive%20-%20Education%20Vaud\templates\E-xxx-ALL-01-tit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4508E4F8-8E1D-451F-B042-92DFED131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E6C1C-B723-4EE3-A401-76D6EAE8EFCC}">
  <ds:schemaRefs>
    <ds:schemaRef ds:uri="http://schemas.microsoft.com/sharepoint/v3/contenttype/forms"/>
  </ds:schemaRefs>
</ds:datastoreItem>
</file>

<file path=customXml/itemProps3.xml><?xml version="1.0" encoding="utf-8"?>
<ds:datastoreItem xmlns:ds="http://schemas.openxmlformats.org/officeDocument/2006/customXml" ds:itemID="{ADD07E45-6B14-40F8-918D-2557BDE72A70}">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E-xxx-ALL-01-titre.dotx</Template>
  <TotalTime>1546</TotalTime>
  <Pages>6</Pages>
  <Words>778</Words>
  <Characters>4283</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Schaffter</dc:creator>
  <cp:keywords/>
  <dc:description/>
  <cp:lastModifiedBy>Gonzalo Javier Herrera Egoavil</cp:lastModifiedBy>
  <cp:revision>200</cp:revision>
  <cp:lastPrinted>2023-03-10T11:17:00Z</cp:lastPrinted>
  <dcterms:created xsi:type="dcterms:W3CDTF">2023-02-02T19:56:00Z</dcterms:created>
  <dcterms:modified xsi:type="dcterms:W3CDTF">2025-01-27T14:15:00Z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