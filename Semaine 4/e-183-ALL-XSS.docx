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57CE" w14:textId="700536FA" w:rsidR="003F114A" w:rsidRDefault="007363BE" w:rsidP="00BA1388">
      <w:pPr>
        <w:pStyle w:val="Titre"/>
        <w:rPr>
          <w:rFonts w:eastAsia="Times New Roman"/>
          <w:color w:val="FF0000"/>
          <w:lang w:val="en-US" w:eastAsia="fr-CH"/>
        </w:rPr>
      </w:pPr>
      <w:r>
        <w:rPr>
          <w:rFonts w:eastAsia="Times New Roman"/>
          <w:color w:val="FF0000"/>
          <w:lang w:val="en-US" w:eastAsia="fr-CH"/>
        </w:rPr>
        <w:t>Cross-Site Scripting (XSS)</w:t>
      </w:r>
    </w:p>
    <w:p w14:paraId="40948A6F" w14:textId="0DA9BF78" w:rsidR="00BA1388" w:rsidRPr="003F114A" w:rsidRDefault="00BA1388" w:rsidP="00BA1388">
      <w:pPr>
        <w:pStyle w:val="Titre"/>
        <w:rPr>
          <w:rFonts w:eastAsia="Times New Roman"/>
          <w:color w:val="FF0000"/>
          <w:lang w:val="en-US" w:eastAsia="fr-CH"/>
        </w:rPr>
      </w:pPr>
    </w:p>
    <w:p w14:paraId="1D8FABE1" w14:textId="77777777" w:rsidR="00BA1388" w:rsidRPr="003F114A" w:rsidRDefault="00BA1388" w:rsidP="00BA1388">
      <w:pPr>
        <w:rPr>
          <w:lang w:val="en-US"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4DB77787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BC18B44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3B086FD8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5F02F69C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12714984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F1E0DC5" w14:textId="53767494" w:rsidR="00BA1388" w:rsidRPr="00BA1388" w:rsidRDefault="00A718B7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Repérer des vulnérabilités dans un code et les corriger</w:t>
            </w:r>
            <w:r w:rsidR="00FC5823" w:rsidRPr="00FC5823">
              <w:rPr>
                <w:lang w:val="fr-FR" w:eastAsia="fr-CH"/>
              </w:rPr>
              <w:t>.</w:t>
            </w:r>
          </w:p>
        </w:tc>
      </w:tr>
      <w:tr w:rsidR="007C1D70" w:rsidRPr="00BA1388" w14:paraId="4A94AA2F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0FBBB9C8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Objectifs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D2F1D8" w14:textId="6D958A62" w:rsidR="00911350" w:rsidRPr="00911350" w:rsidRDefault="00A718B7" w:rsidP="00911350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Mettre en place les bonnes pratiques pour se prémunir d’une attaque XSS</w:t>
            </w:r>
            <w:r w:rsidR="00523848" w:rsidRPr="00BA1388">
              <w:rPr>
                <w:lang w:eastAsia="fr-CH"/>
              </w:rPr>
              <w:t> </w:t>
            </w:r>
          </w:p>
        </w:tc>
      </w:tr>
      <w:tr w:rsidR="007C1D70" w:rsidRPr="00BA1388" w14:paraId="2F6E64BE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451A830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0BAE0E7C" w14:textId="58917E87" w:rsidR="00BA1388" w:rsidRPr="00BA1388" w:rsidRDefault="001252E7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60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3F5DC50C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391BA19E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74140702" w14:textId="2B288FD2" w:rsidR="00BA1388" w:rsidRPr="00BA1388" w:rsidRDefault="00FC5823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szCs w:val="24"/>
                <w:lang w:eastAsia="fr-CH"/>
              </w:rPr>
              <w:t>C:\Docker</w:t>
            </w:r>
          </w:p>
        </w:tc>
      </w:tr>
      <w:tr w:rsidR="007C1D70" w:rsidRPr="001252E7" w14:paraId="3405DA0B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0B5D37CD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51FC030C" w14:textId="7C5C0DCF" w:rsidR="001252E7" w:rsidRPr="001E5C59" w:rsidRDefault="001252E7" w:rsidP="00BA1388">
            <w:pPr>
              <w:rPr>
                <w:rFonts w:cs="Arial"/>
                <w:szCs w:val="24"/>
                <w:lang w:eastAsia="fr-CH"/>
              </w:rPr>
            </w:pPr>
            <w:r w:rsidRPr="001E5C59">
              <w:rPr>
                <w:rFonts w:cs="Arial"/>
                <w:szCs w:val="24"/>
                <w:lang w:eastAsia="fr-CH"/>
              </w:rPr>
              <w:t>E-183-ALL-XSS-http-payload.zip</w:t>
            </w:r>
          </w:p>
          <w:p w14:paraId="1232702B" w14:textId="53D5F3EF" w:rsidR="00BA1388" w:rsidRPr="001252E7" w:rsidRDefault="001252E7" w:rsidP="00BA1388">
            <w:pPr>
              <w:rPr>
                <w:rFonts w:cs="Arial"/>
                <w:szCs w:val="24"/>
                <w:lang w:val="de-CH" w:eastAsia="fr-CH"/>
              </w:rPr>
            </w:pPr>
            <w:r w:rsidRPr="001252E7">
              <w:rPr>
                <w:rFonts w:cs="Arial"/>
                <w:szCs w:val="24"/>
                <w:lang w:val="de-CH" w:eastAsia="fr-CH"/>
              </w:rPr>
              <w:t>E-183-ALL-XSS-stored.zip</w:t>
            </w:r>
          </w:p>
        </w:tc>
      </w:tr>
      <w:tr w:rsidR="007C1D70" w:rsidRPr="00BA1388" w14:paraId="120D9A79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5F8AA937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658A9F49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5ADFB1E1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EEBDD77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299BD8FA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</w:tbl>
    <w:p w14:paraId="3D635F7F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ascii="Century Gothic" w:eastAsia="Times New Roman" w:hAnsi="Century Gothic" w:cs="Times New Roman"/>
          <w:lang w:eastAsia="fr-CH"/>
        </w:rPr>
        <w:t> </w:t>
      </w:r>
    </w:p>
    <w:p w14:paraId="285361E8" w14:textId="77777777" w:rsidR="007C1D70" w:rsidRDefault="007C1D70">
      <w:pPr>
        <w:spacing w:line="259" w:lineRule="auto"/>
      </w:pPr>
      <w:r>
        <w:br w:type="page"/>
      </w:r>
    </w:p>
    <w:p w14:paraId="21DFC1CC" w14:textId="0F00658E" w:rsidR="006B1017" w:rsidRPr="007C1D70" w:rsidRDefault="007C1D70" w:rsidP="007C1D70">
      <w:pPr>
        <w:pStyle w:val="Titre1"/>
      </w:pPr>
      <w:r w:rsidRPr="007C1D70">
        <w:lastRenderedPageBreak/>
        <w:t>Informations générales</w:t>
      </w:r>
    </w:p>
    <w:p w14:paraId="4B00E564" w14:textId="6842D8E7" w:rsidR="00F74E57" w:rsidRDefault="00B63BC0" w:rsidP="001E55B9">
      <w:r>
        <w:t xml:space="preserve">Le but de cet exercice est de vous </w:t>
      </w:r>
      <w:r w:rsidR="007363BE">
        <w:t xml:space="preserve">mettre face à un code ayant </w:t>
      </w:r>
      <w:r w:rsidR="001E55B9">
        <w:t>des failles de sécurité (vulnérable face à XSS).</w:t>
      </w:r>
    </w:p>
    <w:p w14:paraId="1E00EE5B" w14:textId="528996C3" w:rsidR="001E55B9" w:rsidRDefault="00A5778D" w:rsidP="001E55B9">
      <w:r>
        <w:t>Cet exercice contient deux parties</w:t>
      </w:r>
      <w:r w:rsidR="00587D45">
        <w:t> :</w:t>
      </w:r>
    </w:p>
    <w:p w14:paraId="59711CF4" w14:textId="3EC69684" w:rsidR="00587D45" w:rsidRDefault="00587D45" w:rsidP="00587D45">
      <w:pPr>
        <w:pStyle w:val="Paragraphedeliste"/>
        <w:numPr>
          <w:ilvl w:val="0"/>
          <w:numId w:val="8"/>
        </w:numPr>
      </w:pPr>
      <w:r>
        <w:t xml:space="preserve">Faille XSS avec surcharge </w:t>
      </w:r>
      <w:r w:rsidR="00230A91">
        <w:t>http</w:t>
      </w:r>
    </w:p>
    <w:p w14:paraId="638920C4" w14:textId="77777777" w:rsidR="00230A91" w:rsidRDefault="00230A91" w:rsidP="00230A91">
      <w:pPr>
        <w:pStyle w:val="Paragraphedeliste"/>
        <w:numPr>
          <w:ilvl w:val="0"/>
          <w:numId w:val="8"/>
        </w:numPr>
      </w:pPr>
      <w:r>
        <w:t>Faille XSS stockée</w:t>
      </w:r>
    </w:p>
    <w:p w14:paraId="3346941C" w14:textId="77777777" w:rsidR="00230A91" w:rsidRDefault="00230A91" w:rsidP="00230A91">
      <w:pPr>
        <w:pStyle w:val="Paragraphedeliste"/>
      </w:pPr>
    </w:p>
    <w:p w14:paraId="4F255EAF" w14:textId="49EC7698" w:rsidR="001E55B9" w:rsidRDefault="001E55B9" w:rsidP="001E55B9"/>
    <w:p w14:paraId="2A9FE7D6" w14:textId="148B829C" w:rsidR="00587D45" w:rsidRDefault="00587D45" w:rsidP="001E55B9">
      <w:r>
        <w:t>Il y aura donc deux environnement Docker à déployer</w:t>
      </w:r>
      <w:r w:rsidR="002F0196">
        <w:t> :</w:t>
      </w:r>
    </w:p>
    <w:p w14:paraId="5A034D60" w14:textId="79603274" w:rsidR="00230A91" w:rsidRDefault="00230A91" w:rsidP="00230A91">
      <w:pPr>
        <w:pStyle w:val="Paragraphedeliste"/>
        <w:numPr>
          <w:ilvl w:val="0"/>
          <w:numId w:val="8"/>
        </w:numPr>
        <w:tabs>
          <w:tab w:val="left" w:leader="dot" w:pos="9072"/>
        </w:tabs>
      </w:pPr>
      <w:r w:rsidRPr="00212D86">
        <w:t>docker-xss-</w:t>
      </w:r>
      <w:r>
        <w:t>http-payload.zip</w:t>
      </w:r>
    </w:p>
    <w:p w14:paraId="24462DFA" w14:textId="0AD2F4BA" w:rsidR="000865EE" w:rsidRDefault="00212D86" w:rsidP="00212D86">
      <w:pPr>
        <w:pStyle w:val="Paragraphedeliste"/>
        <w:numPr>
          <w:ilvl w:val="0"/>
          <w:numId w:val="8"/>
        </w:numPr>
        <w:tabs>
          <w:tab w:val="left" w:leader="dot" w:pos="9072"/>
        </w:tabs>
      </w:pPr>
      <w:r w:rsidRPr="00212D86">
        <w:t>docker-xss-stored</w:t>
      </w:r>
      <w:r>
        <w:t>.zip</w:t>
      </w:r>
    </w:p>
    <w:p w14:paraId="7AD3A1A9" w14:textId="59B89B28" w:rsidR="00114185" w:rsidRPr="00114185" w:rsidRDefault="002F0196" w:rsidP="00BC3238">
      <w:pPr>
        <w:pStyle w:val="Titre1"/>
      </w:pPr>
      <w:r>
        <w:t>Questions</w:t>
      </w:r>
    </w:p>
    <w:p w14:paraId="6DE25CDB" w14:textId="60D521FB" w:rsidR="000865EE" w:rsidRDefault="00114185" w:rsidP="000865EE">
      <w:pPr>
        <w:pStyle w:val="Titre2"/>
      </w:pPr>
      <w:r>
        <w:t>Définissez avec vos propres mots en quoi consiste l’échappement de caractères et quel est son but</w:t>
      </w:r>
    </w:p>
    <w:p w14:paraId="0AAD040D" w14:textId="77777777" w:rsidR="00EF70CF" w:rsidRPr="00EF70CF" w:rsidRDefault="00EF70CF" w:rsidP="00EF70CF"/>
    <w:p w14:paraId="444AF2AA" w14:textId="6515D2F6" w:rsidR="005F250E" w:rsidRDefault="00EF70CF">
      <w:pPr>
        <w:spacing w:line="259" w:lineRule="auto"/>
      </w:pPr>
      <w:r w:rsidRPr="00EF70CF">
        <w:rPr>
          <w:highlight w:val="yellow"/>
        </w:rPr>
        <w:t>C’est un caractère qu’on peut nous même définir comment caractère d’échappement pour dire qu’il y a un espace ou un saut de ligne.</w:t>
      </w:r>
    </w:p>
    <w:p w14:paraId="3749B784" w14:textId="77777777" w:rsidR="00EF70CF" w:rsidRDefault="00EF70CF">
      <w:pPr>
        <w:spacing w:line="259" w:lineRule="auto"/>
      </w:pPr>
    </w:p>
    <w:p w14:paraId="7388165E" w14:textId="016DA037" w:rsidR="00114185" w:rsidRDefault="00E208B6" w:rsidP="00114185">
      <w:pPr>
        <w:pStyle w:val="Titre2"/>
      </w:pPr>
      <w:r>
        <w:t>Donne</w:t>
      </w:r>
      <w:r w:rsidR="0059460B">
        <w:t>r</w:t>
      </w:r>
      <w:r>
        <w:t xml:space="preserve"> quelques caractères courants à échapper (ASCII + UTF8)</w:t>
      </w:r>
    </w:p>
    <w:p w14:paraId="5DB43754" w14:textId="25D6CA31" w:rsidR="001E5C59" w:rsidRDefault="001E5C59" w:rsidP="001E5C59">
      <w:r>
        <w:t>A l’aide de la table ASCII suivante</w:t>
      </w:r>
      <w:r w:rsidR="005F250E">
        <w:t xml:space="preserve">, donnez </w:t>
      </w:r>
      <w:r w:rsidR="00A41719">
        <w:t>6 caractères courants à échapper.</w:t>
      </w:r>
    </w:p>
    <w:p w14:paraId="52B47876" w14:textId="01CD81CC" w:rsidR="001E5C59" w:rsidRDefault="001E5C59" w:rsidP="001E5C59">
      <w:r>
        <w:rPr>
          <w:noProof/>
        </w:rPr>
        <w:lastRenderedPageBreak/>
        <w:drawing>
          <wp:inline distT="0" distB="0" distL="0" distR="0" wp14:anchorId="2508F6CF" wp14:editId="2A141EA5">
            <wp:extent cx="5731510" cy="4086860"/>
            <wp:effectExtent l="0" t="0" r="2540" b="8890"/>
            <wp:docPr id="497405986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05986" name="Picture 1" descr="A table of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4368" w14:textId="79E3563A" w:rsidR="00A41719" w:rsidRPr="001E5C59" w:rsidRDefault="00A41719" w:rsidP="001E5C59">
      <w:r>
        <w:t>Vous noterez le symbole et le caractère échappé (en y incluant le symbole d’échappement) :</w:t>
      </w:r>
    </w:p>
    <w:p w14:paraId="498C712B" w14:textId="2D5563E3" w:rsidR="007964B5" w:rsidRDefault="005D2278">
      <w:pPr>
        <w:spacing w:line="259" w:lineRule="auto"/>
      </w:pPr>
      <w:r>
        <w:t>0x</w:t>
      </w:r>
      <w:r w:rsidR="007964B5">
        <w:t>20 =&gt; Espace</w:t>
      </w:r>
    </w:p>
    <w:p w14:paraId="5AE2EF2C" w14:textId="2576591D" w:rsidR="007964B5" w:rsidRDefault="005D2278">
      <w:pPr>
        <w:spacing w:line="259" w:lineRule="auto"/>
      </w:pPr>
      <w:r>
        <w:t>0x</w:t>
      </w:r>
      <w:r w:rsidR="007964B5">
        <w:t>2F = /</w:t>
      </w:r>
    </w:p>
    <w:p w14:paraId="39912CCE" w14:textId="04135203" w:rsidR="007964B5" w:rsidRDefault="005D2278">
      <w:pPr>
        <w:spacing w:line="259" w:lineRule="auto"/>
      </w:pPr>
      <w:r>
        <w:t>0x</w:t>
      </w:r>
      <w:r w:rsidR="007964B5">
        <w:t>3B = ;</w:t>
      </w:r>
    </w:p>
    <w:p w14:paraId="77F51648" w14:textId="70253DFC" w:rsidR="005D2278" w:rsidRDefault="005D2278">
      <w:pPr>
        <w:spacing w:line="259" w:lineRule="auto"/>
      </w:pPr>
      <w:r>
        <w:t>0x5C = \</w:t>
      </w:r>
    </w:p>
    <w:p w14:paraId="13931658" w14:textId="270841C4" w:rsidR="005D2278" w:rsidRDefault="005D2278">
      <w:pPr>
        <w:spacing w:line="259" w:lineRule="auto"/>
      </w:pPr>
      <w:r>
        <w:t>0x25 = %</w:t>
      </w:r>
    </w:p>
    <w:p w14:paraId="78CF2720" w14:textId="77777777" w:rsidR="005D2278" w:rsidRDefault="005D2278">
      <w:pPr>
        <w:spacing w:line="259" w:lineRule="auto"/>
      </w:pPr>
    </w:p>
    <w:p w14:paraId="67BC466C" w14:textId="77777777" w:rsidR="005D2278" w:rsidRDefault="005D2278">
      <w:pPr>
        <w:spacing w:line="259" w:lineRule="auto"/>
      </w:pPr>
    </w:p>
    <w:p w14:paraId="25D9DF31" w14:textId="74995650" w:rsidR="008B6C37" w:rsidRDefault="008B6C37">
      <w:pPr>
        <w:spacing w:line="259" w:lineRule="auto"/>
      </w:pPr>
      <w:r>
        <w:br w:type="page"/>
      </w:r>
    </w:p>
    <w:p w14:paraId="486293A2" w14:textId="4DEABFF1" w:rsidR="00776EC3" w:rsidRDefault="00776EC3" w:rsidP="00776EC3">
      <w:pPr>
        <w:pStyle w:val="Titre1"/>
      </w:pPr>
      <w:r>
        <w:lastRenderedPageBreak/>
        <w:t xml:space="preserve">XSS (HTTP </w:t>
      </w:r>
      <w:proofErr w:type="spellStart"/>
      <w:r>
        <w:t>payload</w:t>
      </w:r>
      <w:proofErr w:type="spellEnd"/>
      <w:r>
        <w:t>)</w:t>
      </w:r>
    </w:p>
    <w:p w14:paraId="08C692EF" w14:textId="77777777" w:rsidR="00776EC3" w:rsidRPr="00DC3C45" w:rsidRDefault="00776EC3" w:rsidP="00776EC3">
      <w:pPr>
        <w:pStyle w:val="Titre2"/>
      </w:pPr>
      <w:r>
        <w:t>Contexte</w:t>
      </w:r>
    </w:p>
    <w:p w14:paraId="44FF8F93" w14:textId="68310D90" w:rsidR="00776EC3" w:rsidRDefault="00776EC3" w:rsidP="00776EC3">
      <w:r>
        <w:t>L’exercice 1 est une</w:t>
      </w:r>
      <w:r w:rsidR="00D06313">
        <w:t xml:space="preserve"> fonction de recherche (</w:t>
      </w:r>
      <w:r w:rsidR="008921E8" w:rsidRPr="008074E6">
        <w:rPr>
          <w:b/>
          <w:bCs/>
        </w:rPr>
        <w:t>http://localhost:8087/</w:t>
      </w:r>
      <w:proofErr w:type="spellStart"/>
      <w:r w:rsidR="008921E8" w:rsidRPr="008074E6">
        <w:rPr>
          <w:b/>
          <w:bCs/>
        </w:rPr>
        <w:t>search-results?q</w:t>
      </w:r>
      <w:proofErr w:type="spellEnd"/>
      <w:r w:rsidR="008921E8" w:rsidRPr="008074E6">
        <w:rPr>
          <w:b/>
          <w:bCs/>
        </w:rPr>
        <w:t>=</w:t>
      </w:r>
      <w:proofErr w:type="spellStart"/>
      <w:r w:rsidR="008921E8" w:rsidRPr="008074E6">
        <w:rPr>
          <w:b/>
          <w:bCs/>
        </w:rPr>
        <w:t>mot_clé</w:t>
      </w:r>
      <w:proofErr w:type="spellEnd"/>
      <w:r w:rsidR="008074E6" w:rsidRPr="008074E6">
        <w:rPr>
          <w:b/>
          <w:bCs/>
        </w:rPr>
        <w:t>)</w:t>
      </w:r>
      <w:r w:rsidR="008921E8" w:rsidRPr="008074E6">
        <w:rPr>
          <w:b/>
          <w:bCs/>
        </w:rPr>
        <w:t xml:space="preserve"> </w:t>
      </w:r>
      <w:r>
        <w:t xml:space="preserve">qui permet à vos visiteurs </w:t>
      </w:r>
      <w:proofErr w:type="gramStart"/>
      <w:r w:rsidR="008921E8">
        <w:t>de faire</w:t>
      </w:r>
      <w:proofErr w:type="gramEnd"/>
      <w:r w:rsidR="008921E8">
        <w:t xml:space="preserve"> une recherche</w:t>
      </w:r>
      <w:r w:rsidR="00A84F3F">
        <w:t>.</w:t>
      </w:r>
    </w:p>
    <w:p w14:paraId="46E8CB05" w14:textId="11A1B355" w:rsidR="00A84F3F" w:rsidRPr="00DC3C45" w:rsidRDefault="00A84F3F" w:rsidP="00A84F3F">
      <w:pPr>
        <w:pStyle w:val="Titre2"/>
      </w:pPr>
      <w:r>
        <w:t>Repére</w:t>
      </w:r>
      <w:r w:rsidR="0059460B">
        <w:t>r</w:t>
      </w:r>
      <w:r>
        <w:t xml:space="preserve"> dans le code les vulnérabilités</w:t>
      </w:r>
    </w:p>
    <w:p w14:paraId="6BC1623E" w14:textId="445CA268" w:rsidR="00A84F3F" w:rsidRDefault="00A84F3F" w:rsidP="00A84F3F">
      <w:r>
        <w:t xml:space="preserve">Dans le code fourni, se trouvent </w:t>
      </w:r>
      <w:r w:rsidR="00EF2788">
        <w:t>un élément</w:t>
      </w:r>
      <w:r>
        <w:t xml:space="preserve"> qui permettent à un attaquant d’exploiter votre site.</w:t>
      </w:r>
    </w:p>
    <w:p w14:paraId="74E2E626" w14:textId="3A5D610B" w:rsidR="00A84F3F" w:rsidRDefault="00A84F3F" w:rsidP="00A84F3F">
      <w:r>
        <w:t xml:space="preserve">Quels </w:t>
      </w:r>
      <w:r w:rsidR="00EF2788">
        <w:t>est</w:t>
      </w:r>
      <w:r>
        <w:t xml:space="preserve"> ce</w:t>
      </w:r>
      <w:r w:rsidR="00EF2788">
        <w:t>t élément :</w:t>
      </w:r>
    </w:p>
    <w:p w14:paraId="73824263" w14:textId="4281F97D" w:rsidR="008074E6" w:rsidRDefault="00525E3C" w:rsidP="008074E6">
      <w:pPr>
        <w:tabs>
          <w:tab w:val="left" w:leader="dot" w:pos="9072"/>
        </w:tabs>
      </w:pPr>
      <w:r w:rsidRPr="00797A8E">
        <w:rPr>
          <w:highlight w:val="yellow"/>
        </w:rPr>
        <w:t xml:space="preserve">Dans la balise </w:t>
      </w:r>
      <w:r w:rsidR="00F4168D" w:rsidRPr="00797A8E">
        <w:rPr>
          <w:highlight w:val="yellow"/>
        </w:rPr>
        <w:t xml:space="preserve">&lt;script&gt;, </w:t>
      </w:r>
      <w:proofErr w:type="spellStart"/>
      <w:r w:rsidR="00797A8E" w:rsidRPr="00797A8E">
        <w:rPr>
          <w:highlight w:val="yellow"/>
        </w:rPr>
        <w:t>searchTerm</w:t>
      </w:r>
      <w:proofErr w:type="spellEnd"/>
      <w:r w:rsidR="00797A8E" w:rsidRPr="00797A8E">
        <w:rPr>
          <w:highlight w:val="yellow"/>
        </w:rPr>
        <w:t>, sans aucune validation ou échappement.</w:t>
      </w:r>
    </w:p>
    <w:p w14:paraId="50F2908E" w14:textId="77777777" w:rsidR="008074E6" w:rsidRDefault="008074E6" w:rsidP="00A84F3F"/>
    <w:p w14:paraId="2B1B36E9" w14:textId="77777777" w:rsidR="00967D22" w:rsidRDefault="00967D22" w:rsidP="00967D22">
      <w:pPr>
        <w:pStyle w:val="Titre2"/>
      </w:pPr>
      <w:r>
        <w:t>Exploiter la vulnérabilité</w:t>
      </w:r>
    </w:p>
    <w:p w14:paraId="77C23C4E" w14:textId="16D5E7E2" w:rsidR="00967D22" w:rsidRDefault="00967D22" w:rsidP="00967D22">
      <w:r>
        <w:t>Essayez d’exploiter l</w:t>
      </w:r>
      <w:r w:rsidR="00E0005F">
        <w:t>’URL</w:t>
      </w:r>
      <w:r>
        <w:t xml:space="preserve"> pour y insérer un script</w:t>
      </w:r>
      <w:r w:rsidR="00E0005F">
        <w:t xml:space="preserve">. Vous serez ainsi dans le rôle de l’attaquant qui essaie de forger un lien pour </w:t>
      </w:r>
      <w:r w:rsidR="001A50BF">
        <w:t>attaquer une cible.</w:t>
      </w:r>
    </w:p>
    <w:p w14:paraId="7190792A" w14:textId="77435AB1" w:rsidR="00967D22" w:rsidRDefault="00967D22" w:rsidP="00967D22">
      <w:pPr>
        <w:rPr>
          <w:i/>
          <w:iCs/>
        </w:rPr>
      </w:pPr>
      <w:r w:rsidRPr="00B753D1">
        <w:rPr>
          <w:i/>
          <w:iCs/>
        </w:rPr>
        <w:t>Indice : essayer de mettre de balises</w:t>
      </w:r>
      <w:r w:rsidR="001A50BF">
        <w:rPr>
          <w:i/>
          <w:iCs/>
        </w:rPr>
        <w:t xml:space="preserve"> &lt;script&gt;</w:t>
      </w:r>
      <w:r w:rsidRPr="00B753D1">
        <w:rPr>
          <w:i/>
          <w:iCs/>
        </w:rPr>
        <w:t>.</w:t>
      </w:r>
    </w:p>
    <w:p w14:paraId="265D5745" w14:textId="758CB693" w:rsidR="0059460B" w:rsidRDefault="0059460B" w:rsidP="00967D22">
      <w:pPr>
        <w:rPr>
          <w:i/>
          <w:iCs/>
        </w:rPr>
      </w:pPr>
      <w:r>
        <w:rPr>
          <w:i/>
          <w:iCs/>
        </w:rPr>
        <w:t>Expliquez comment fonctionne la faille :</w:t>
      </w:r>
    </w:p>
    <w:p w14:paraId="27F4A34E" w14:textId="300A0B57" w:rsidR="00A66E55" w:rsidRPr="00B753D1" w:rsidRDefault="00A66E55" w:rsidP="00967D22">
      <w:pPr>
        <w:rPr>
          <w:i/>
          <w:iCs/>
        </w:rPr>
      </w:pPr>
      <w:r w:rsidRPr="00A66E55">
        <w:rPr>
          <w:i/>
          <w:iCs/>
          <w:highlight w:val="yellow"/>
        </w:rPr>
        <w:t>http://localhost:8087/search-results?q=%3Cscript%3Ealert(%27XSS%27)%3C/script%3E</w:t>
      </w:r>
    </w:p>
    <w:p w14:paraId="4BF9E5AA" w14:textId="77777777" w:rsidR="0059460B" w:rsidRDefault="0059460B" w:rsidP="0059460B">
      <w:pPr>
        <w:tabs>
          <w:tab w:val="left" w:leader="dot" w:pos="9072"/>
        </w:tabs>
      </w:pPr>
      <w:r>
        <w:tab/>
      </w:r>
    </w:p>
    <w:p w14:paraId="4CEC91B5" w14:textId="77777777" w:rsidR="0059460B" w:rsidRDefault="0059460B" w:rsidP="0059460B">
      <w:pPr>
        <w:tabs>
          <w:tab w:val="left" w:leader="dot" w:pos="9072"/>
        </w:tabs>
      </w:pPr>
      <w:r>
        <w:tab/>
      </w:r>
    </w:p>
    <w:p w14:paraId="49F49444" w14:textId="23EF5DD1" w:rsidR="00A84F3F" w:rsidRDefault="0059460B" w:rsidP="0059460B">
      <w:pPr>
        <w:tabs>
          <w:tab w:val="left" w:leader="dot" w:pos="9072"/>
        </w:tabs>
      </w:pPr>
      <w:r>
        <w:tab/>
      </w:r>
    </w:p>
    <w:p w14:paraId="3FC1B19F" w14:textId="296766A9" w:rsidR="008074E6" w:rsidRDefault="008074E6">
      <w:pPr>
        <w:spacing w:line="259" w:lineRule="auto"/>
      </w:pPr>
      <w:r>
        <w:br w:type="page"/>
      </w:r>
    </w:p>
    <w:p w14:paraId="3FA1CD6E" w14:textId="2A2312D7" w:rsidR="0059460B" w:rsidRDefault="0059460B" w:rsidP="0059460B">
      <w:pPr>
        <w:pStyle w:val="Titre2"/>
      </w:pPr>
      <w:r>
        <w:lastRenderedPageBreak/>
        <w:t>Corriger la vulnérabilité</w:t>
      </w:r>
    </w:p>
    <w:p w14:paraId="1C7F3E03" w14:textId="45693B8B" w:rsidR="00343A2F" w:rsidRDefault="00343A2F" w:rsidP="00343A2F">
      <w:r>
        <w:t>Mettez en place un élément dans votre code qui empêchera un attaquant d’exploiter les vulnérabilités de votre site.</w:t>
      </w:r>
    </w:p>
    <w:p w14:paraId="587ABAF3" w14:textId="77777777" w:rsidR="00343A2F" w:rsidRDefault="00343A2F" w:rsidP="00343A2F">
      <w:r>
        <w:t>Qu’avez-vous mis en place ?</w:t>
      </w:r>
    </w:p>
    <w:p w14:paraId="7762EF84" w14:textId="77777777" w:rsidR="00343A2F" w:rsidRDefault="00343A2F" w:rsidP="00343A2F">
      <w:pPr>
        <w:tabs>
          <w:tab w:val="left" w:leader="dot" w:pos="9072"/>
        </w:tabs>
      </w:pPr>
      <w:r>
        <w:tab/>
      </w:r>
    </w:p>
    <w:p w14:paraId="298B82BB" w14:textId="77777777" w:rsidR="00343A2F" w:rsidRDefault="00343A2F" w:rsidP="00343A2F">
      <w:pPr>
        <w:tabs>
          <w:tab w:val="left" w:leader="dot" w:pos="9072"/>
        </w:tabs>
      </w:pPr>
      <w:r>
        <w:tab/>
      </w:r>
    </w:p>
    <w:p w14:paraId="68230970" w14:textId="77777777" w:rsidR="00343A2F" w:rsidRDefault="00343A2F" w:rsidP="00343A2F">
      <w:pPr>
        <w:tabs>
          <w:tab w:val="left" w:leader="dot" w:pos="9072"/>
        </w:tabs>
      </w:pPr>
      <w:r>
        <w:tab/>
      </w:r>
    </w:p>
    <w:p w14:paraId="232DEECC" w14:textId="77777777" w:rsidR="00343A2F" w:rsidRDefault="00343A2F" w:rsidP="00343A2F">
      <w:pPr>
        <w:tabs>
          <w:tab w:val="left" w:leader="dot" w:pos="9072"/>
        </w:tabs>
      </w:pPr>
      <w:r>
        <w:tab/>
      </w:r>
    </w:p>
    <w:p w14:paraId="342ECB2C" w14:textId="77777777" w:rsidR="00343A2F" w:rsidRDefault="00343A2F" w:rsidP="00343A2F">
      <w:pPr>
        <w:tabs>
          <w:tab w:val="left" w:leader="dot" w:pos="9072"/>
        </w:tabs>
      </w:pPr>
      <w:r>
        <w:tab/>
      </w:r>
    </w:p>
    <w:p w14:paraId="02352045" w14:textId="77777777" w:rsidR="00343A2F" w:rsidRDefault="00343A2F" w:rsidP="00343A2F">
      <w:pPr>
        <w:tabs>
          <w:tab w:val="left" w:leader="dot" w:pos="9072"/>
        </w:tabs>
      </w:pPr>
      <w:r>
        <w:tab/>
      </w:r>
    </w:p>
    <w:p w14:paraId="06BA9990" w14:textId="6F867F7A" w:rsidR="00A718B7" w:rsidRDefault="00A718B7">
      <w:pPr>
        <w:spacing w:line="259" w:lineRule="auto"/>
      </w:pPr>
      <w:r>
        <w:br w:type="page"/>
      </w:r>
    </w:p>
    <w:p w14:paraId="1E7BCDF9" w14:textId="1FAB9390" w:rsidR="002A5CAF" w:rsidRDefault="00BE3C56" w:rsidP="002A5CAF">
      <w:pPr>
        <w:pStyle w:val="Titre1"/>
      </w:pPr>
      <w:r>
        <w:lastRenderedPageBreak/>
        <w:t>XSS (</w:t>
      </w:r>
      <w:proofErr w:type="spellStart"/>
      <w:r>
        <w:t>Stored</w:t>
      </w:r>
      <w:proofErr w:type="spellEnd"/>
      <w:r>
        <w:t>)</w:t>
      </w:r>
    </w:p>
    <w:p w14:paraId="4FC7BED4" w14:textId="5239B053" w:rsidR="00DC3C45" w:rsidRPr="00DC3C45" w:rsidRDefault="00BE3C56" w:rsidP="00DC3C45">
      <w:pPr>
        <w:pStyle w:val="Titre2"/>
      </w:pPr>
      <w:r>
        <w:t>Contexte</w:t>
      </w:r>
    </w:p>
    <w:p w14:paraId="06BE4127" w14:textId="4337411F" w:rsidR="00E859B3" w:rsidRDefault="00BE3C56" w:rsidP="00530AAC">
      <w:r>
        <w:t xml:space="preserve">L’exercice </w:t>
      </w:r>
      <w:r w:rsidR="00776EC3">
        <w:t>2</w:t>
      </w:r>
      <w:r>
        <w:t xml:space="preserve"> est un livre d’or qui permet à vos visiteurs</w:t>
      </w:r>
      <w:r w:rsidR="007C0022">
        <w:t xml:space="preserve"> de donner leur avis sur votre entreprise.</w:t>
      </w:r>
    </w:p>
    <w:p w14:paraId="40833542" w14:textId="1FD8B831" w:rsidR="007B50B1" w:rsidRPr="00DC3C45" w:rsidRDefault="00E25975" w:rsidP="007B50B1">
      <w:pPr>
        <w:pStyle w:val="Titre2"/>
      </w:pPr>
      <w:r>
        <w:t>Repére</w:t>
      </w:r>
      <w:r w:rsidR="008074E6">
        <w:t>r</w:t>
      </w:r>
      <w:r>
        <w:t xml:space="preserve"> dans le code les vulnérabilités</w:t>
      </w:r>
    </w:p>
    <w:p w14:paraId="0DF20923" w14:textId="344C54C6" w:rsidR="00AA2167" w:rsidRDefault="008E2F22" w:rsidP="00AA2167">
      <w:r>
        <w:t xml:space="preserve">Dans le code fourni, se trouvent deux éléments qui permettent à un </w:t>
      </w:r>
      <w:r w:rsidR="002359EF">
        <w:t>attaquant d’exploiter votre site.</w:t>
      </w:r>
    </w:p>
    <w:p w14:paraId="5F4F7C1B" w14:textId="2CD1D0C2" w:rsidR="002359EF" w:rsidRDefault="002359EF" w:rsidP="00AA2167">
      <w:r>
        <w:t>Quels sont ces éléments :</w:t>
      </w:r>
    </w:p>
    <w:p w14:paraId="1BFBF942" w14:textId="77777777" w:rsidR="002359EF" w:rsidRDefault="002359EF" w:rsidP="002359EF">
      <w:pPr>
        <w:tabs>
          <w:tab w:val="left" w:leader="dot" w:pos="9072"/>
        </w:tabs>
      </w:pPr>
      <w:r>
        <w:tab/>
      </w:r>
    </w:p>
    <w:p w14:paraId="2C96258E" w14:textId="77777777" w:rsidR="002359EF" w:rsidRDefault="002359EF" w:rsidP="002359EF">
      <w:pPr>
        <w:tabs>
          <w:tab w:val="left" w:leader="dot" w:pos="9072"/>
        </w:tabs>
      </w:pPr>
      <w:r>
        <w:tab/>
      </w:r>
    </w:p>
    <w:p w14:paraId="172B847E" w14:textId="77777777" w:rsidR="002359EF" w:rsidRDefault="002359EF" w:rsidP="002359EF">
      <w:pPr>
        <w:tabs>
          <w:tab w:val="left" w:leader="dot" w:pos="9072"/>
        </w:tabs>
      </w:pPr>
      <w:r>
        <w:tab/>
      </w:r>
    </w:p>
    <w:p w14:paraId="6A237D12" w14:textId="77777777" w:rsidR="002359EF" w:rsidRDefault="002359EF" w:rsidP="002359EF">
      <w:pPr>
        <w:tabs>
          <w:tab w:val="left" w:leader="dot" w:pos="9072"/>
        </w:tabs>
      </w:pPr>
      <w:r>
        <w:tab/>
      </w:r>
    </w:p>
    <w:p w14:paraId="6E821AFD" w14:textId="77777777" w:rsidR="002359EF" w:rsidRDefault="002359EF" w:rsidP="002359EF">
      <w:pPr>
        <w:tabs>
          <w:tab w:val="left" w:leader="dot" w:pos="9072"/>
        </w:tabs>
      </w:pPr>
      <w:r>
        <w:tab/>
      </w:r>
    </w:p>
    <w:p w14:paraId="408930D7" w14:textId="0033123A" w:rsidR="008074E6" w:rsidRDefault="002359EF" w:rsidP="00343A2F">
      <w:pPr>
        <w:tabs>
          <w:tab w:val="left" w:leader="dot" w:pos="9072"/>
        </w:tabs>
      </w:pPr>
      <w:r>
        <w:tab/>
      </w:r>
    </w:p>
    <w:p w14:paraId="6CE43DE5" w14:textId="62703598" w:rsidR="00CB0E55" w:rsidRDefault="00CB0E55" w:rsidP="00CB0E55">
      <w:pPr>
        <w:pStyle w:val="Titre2"/>
      </w:pPr>
      <w:r>
        <w:t>Exploiter la vulnérabilité</w:t>
      </w:r>
    </w:p>
    <w:p w14:paraId="6F1B145B" w14:textId="54EE0AF6" w:rsidR="00CB0E55" w:rsidRDefault="00CB0E55" w:rsidP="00CB0E55">
      <w:r>
        <w:t>Essayez d’exploiter le formulaire pour y insérer un script ou un lien</w:t>
      </w:r>
      <w:r w:rsidR="00B753D1">
        <w:t xml:space="preserve"> affectant les autres utilisateurs du site.</w:t>
      </w:r>
    </w:p>
    <w:p w14:paraId="41DD9DAC" w14:textId="07B3E8F2" w:rsidR="00B753D1" w:rsidRPr="00B753D1" w:rsidRDefault="00B753D1" w:rsidP="00CB0E55">
      <w:pPr>
        <w:rPr>
          <w:i/>
          <w:iCs/>
        </w:rPr>
      </w:pPr>
      <w:r w:rsidRPr="00B753D1">
        <w:rPr>
          <w:i/>
          <w:iCs/>
        </w:rPr>
        <w:t>Indice : essayer de mettre de balises.</w:t>
      </w:r>
    </w:p>
    <w:p w14:paraId="266018D1" w14:textId="0EB194FB" w:rsidR="0059460B" w:rsidRDefault="0059460B" w:rsidP="00CB0E55">
      <w:r>
        <w:t>Expliquez comment fonctionne la faille :</w:t>
      </w:r>
    </w:p>
    <w:p w14:paraId="30EEE46F" w14:textId="77777777" w:rsidR="0059460B" w:rsidRDefault="0059460B" w:rsidP="0059460B">
      <w:pPr>
        <w:tabs>
          <w:tab w:val="left" w:leader="dot" w:pos="9072"/>
        </w:tabs>
      </w:pPr>
      <w:r>
        <w:tab/>
      </w:r>
    </w:p>
    <w:p w14:paraId="57BE3111" w14:textId="77777777" w:rsidR="0059460B" w:rsidRDefault="0059460B" w:rsidP="0059460B">
      <w:pPr>
        <w:tabs>
          <w:tab w:val="left" w:leader="dot" w:pos="9072"/>
        </w:tabs>
      </w:pPr>
      <w:r>
        <w:tab/>
      </w:r>
    </w:p>
    <w:p w14:paraId="366D429A" w14:textId="77777777" w:rsidR="0059460B" w:rsidRDefault="0059460B" w:rsidP="0059460B">
      <w:pPr>
        <w:tabs>
          <w:tab w:val="left" w:leader="dot" w:pos="9072"/>
        </w:tabs>
      </w:pPr>
      <w:r>
        <w:tab/>
      </w:r>
    </w:p>
    <w:p w14:paraId="0DB7341D" w14:textId="40A0AFD6" w:rsidR="00994E36" w:rsidRDefault="00994E36">
      <w:pPr>
        <w:spacing w:line="259" w:lineRule="auto"/>
      </w:pPr>
    </w:p>
    <w:p w14:paraId="484CAF61" w14:textId="6D95F021" w:rsidR="001E0EEB" w:rsidRDefault="001E0EEB" w:rsidP="001E0EEB">
      <w:pPr>
        <w:pStyle w:val="Titre2"/>
      </w:pPr>
      <w:r>
        <w:lastRenderedPageBreak/>
        <w:t>Exploiter la vulnérabilité 2</w:t>
      </w:r>
    </w:p>
    <w:p w14:paraId="082C719D" w14:textId="1DF2F3AD" w:rsidR="001E0EEB" w:rsidRDefault="00E827FB" w:rsidP="001E0EEB">
      <w:r>
        <w:t xml:space="preserve">Vous avez remarqué qu’un attaquant a pu </w:t>
      </w:r>
      <w:r w:rsidR="00B357DA">
        <w:t xml:space="preserve">manipuler votre site à l’aide du commentaire : </w:t>
      </w:r>
    </w:p>
    <w:p w14:paraId="64031610" w14:textId="1BBF43BE" w:rsidR="00B357DA" w:rsidRPr="00EF70CF" w:rsidRDefault="006519D5" w:rsidP="001E0EEB">
      <w:pPr>
        <w:rPr>
          <w:lang w:val="en-US"/>
        </w:rPr>
      </w:pPr>
      <w:r w:rsidRPr="00EF70CF">
        <w:rPr>
          <w:lang w:val="en-US"/>
        </w:rPr>
        <w:t>&lt;</w:t>
      </w:r>
      <w:proofErr w:type="spellStart"/>
      <w:r w:rsidRPr="00EF70CF">
        <w:rPr>
          <w:lang w:val="en-US"/>
        </w:rPr>
        <w:t>img</w:t>
      </w:r>
      <w:proofErr w:type="spellEnd"/>
      <w:r w:rsidRPr="00EF70CF">
        <w:rPr>
          <w:lang w:val="en-US"/>
        </w:rPr>
        <w:t xml:space="preserve"> </w:t>
      </w:r>
      <w:proofErr w:type="spellStart"/>
      <w:r w:rsidRPr="00EF70CF">
        <w:rPr>
          <w:lang w:val="en-US"/>
        </w:rPr>
        <w:t>src</w:t>
      </w:r>
      <w:proofErr w:type="spellEnd"/>
      <w:r w:rsidRPr="00EF70CF">
        <w:rPr>
          <w:lang w:val="en-US"/>
        </w:rPr>
        <w:t xml:space="preserve">="x" </w:t>
      </w:r>
      <w:proofErr w:type="spellStart"/>
      <w:r w:rsidRPr="00EF70CF">
        <w:rPr>
          <w:lang w:val="en-US"/>
        </w:rPr>
        <w:t>onerror</w:t>
      </w:r>
      <w:proofErr w:type="spellEnd"/>
      <w:r w:rsidRPr="00EF70CF">
        <w:rPr>
          <w:lang w:val="en-US"/>
        </w:rPr>
        <w:t>="alert('XSS')"&gt;</w:t>
      </w:r>
    </w:p>
    <w:p w14:paraId="24910497" w14:textId="77777777" w:rsidR="006519D5" w:rsidRPr="00EF70CF" w:rsidRDefault="006519D5" w:rsidP="001E0EEB">
      <w:pPr>
        <w:rPr>
          <w:lang w:val="en-US"/>
        </w:rPr>
      </w:pPr>
    </w:p>
    <w:p w14:paraId="7B254949" w14:textId="55C7F8FF" w:rsidR="006519D5" w:rsidRDefault="006519D5" w:rsidP="001E0EEB">
      <w:r>
        <w:t>Expliquez ce que l’attaquant à chercher à provoquer</w:t>
      </w:r>
      <w:r w:rsidR="00DC3B25">
        <w:t xml:space="preserve"> et quel </w:t>
      </w:r>
      <w:proofErr w:type="spellStart"/>
      <w:r w:rsidR="00DC3B25">
        <w:t>méchanisme</w:t>
      </w:r>
      <w:proofErr w:type="spellEnd"/>
      <w:r w:rsidR="00DC3B25">
        <w:t xml:space="preserve"> a-t-il voulu contourner.</w:t>
      </w:r>
    </w:p>
    <w:p w14:paraId="2C0F5AB2" w14:textId="77777777" w:rsidR="001E0EEB" w:rsidRDefault="001E0EEB" w:rsidP="001E0EEB">
      <w:pPr>
        <w:tabs>
          <w:tab w:val="left" w:leader="dot" w:pos="9072"/>
        </w:tabs>
      </w:pPr>
      <w:r>
        <w:tab/>
      </w:r>
    </w:p>
    <w:p w14:paraId="64171D27" w14:textId="77777777" w:rsidR="001E0EEB" w:rsidRDefault="001E0EEB" w:rsidP="001E0EEB">
      <w:pPr>
        <w:tabs>
          <w:tab w:val="left" w:leader="dot" w:pos="9072"/>
        </w:tabs>
      </w:pPr>
      <w:r>
        <w:tab/>
      </w:r>
    </w:p>
    <w:p w14:paraId="65C64DBD" w14:textId="77777777" w:rsidR="001E0EEB" w:rsidRDefault="001E0EEB" w:rsidP="001E0EEB">
      <w:pPr>
        <w:tabs>
          <w:tab w:val="left" w:leader="dot" w:pos="9072"/>
        </w:tabs>
      </w:pPr>
      <w:r>
        <w:tab/>
      </w:r>
    </w:p>
    <w:p w14:paraId="6EDA506F" w14:textId="77777777" w:rsidR="001E0EEB" w:rsidRDefault="001E0EEB" w:rsidP="001E0EEB">
      <w:pPr>
        <w:pStyle w:val="Titre2"/>
        <w:numPr>
          <w:ilvl w:val="0"/>
          <w:numId w:val="0"/>
        </w:numPr>
        <w:ind w:left="431" w:hanging="431"/>
      </w:pPr>
    </w:p>
    <w:p w14:paraId="7882E9AB" w14:textId="7B4DB309" w:rsidR="00994E36" w:rsidRDefault="00994E36" w:rsidP="00994E36">
      <w:pPr>
        <w:pStyle w:val="Titre2"/>
      </w:pPr>
      <w:r>
        <w:t>Corriger la vulnérabilité</w:t>
      </w:r>
    </w:p>
    <w:p w14:paraId="00C3B228" w14:textId="0374F224" w:rsidR="00CB0E55" w:rsidRDefault="00994E36" w:rsidP="00CB0E55">
      <w:r>
        <w:t>Mettez en place deux éléments dans le code qui empêcheront un attaquant d’exploiter les vulnérabilités de votre site.</w:t>
      </w:r>
    </w:p>
    <w:p w14:paraId="74C87939" w14:textId="68388288" w:rsidR="002359EF" w:rsidRDefault="00994E36" w:rsidP="00AA2167">
      <w:r>
        <w:t>Qu’avez-vous mis en place ?</w:t>
      </w:r>
    </w:p>
    <w:p w14:paraId="39C905E7" w14:textId="77777777" w:rsidR="00994E36" w:rsidRDefault="00994E36" w:rsidP="00994E36">
      <w:pPr>
        <w:tabs>
          <w:tab w:val="left" w:leader="dot" w:pos="9072"/>
        </w:tabs>
      </w:pPr>
      <w:r>
        <w:tab/>
      </w:r>
    </w:p>
    <w:p w14:paraId="6FF43DAA" w14:textId="77777777" w:rsidR="00994E36" w:rsidRDefault="00994E36" w:rsidP="00994E36">
      <w:pPr>
        <w:tabs>
          <w:tab w:val="left" w:leader="dot" w:pos="9072"/>
        </w:tabs>
      </w:pPr>
      <w:r>
        <w:tab/>
      </w:r>
    </w:p>
    <w:p w14:paraId="07EE9F4B" w14:textId="77777777" w:rsidR="00994E36" w:rsidRDefault="00994E36" w:rsidP="00994E36">
      <w:pPr>
        <w:tabs>
          <w:tab w:val="left" w:leader="dot" w:pos="9072"/>
        </w:tabs>
      </w:pPr>
      <w:r>
        <w:tab/>
      </w:r>
    </w:p>
    <w:p w14:paraId="6861AF86" w14:textId="77777777" w:rsidR="00994E36" w:rsidRDefault="00994E36" w:rsidP="00994E36">
      <w:pPr>
        <w:tabs>
          <w:tab w:val="left" w:leader="dot" w:pos="9072"/>
        </w:tabs>
      </w:pPr>
      <w:r>
        <w:tab/>
      </w:r>
    </w:p>
    <w:p w14:paraId="06979920" w14:textId="77777777" w:rsidR="00994E36" w:rsidRDefault="00994E36" w:rsidP="00994E36">
      <w:pPr>
        <w:tabs>
          <w:tab w:val="left" w:leader="dot" w:pos="9072"/>
        </w:tabs>
      </w:pPr>
      <w:r>
        <w:tab/>
      </w:r>
    </w:p>
    <w:p w14:paraId="00DA1441" w14:textId="77777777" w:rsidR="00994E36" w:rsidRDefault="00994E36" w:rsidP="00994E36">
      <w:pPr>
        <w:tabs>
          <w:tab w:val="left" w:leader="dot" w:pos="9072"/>
        </w:tabs>
      </w:pPr>
      <w:r>
        <w:tab/>
      </w:r>
    </w:p>
    <w:p w14:paraId="32B93F8A" w14:textId="38364108" w:rsidR="00F5287C" w:rsidRPr="00882FE6" w:rsidRDefault="00F5287C" w:rsidP="006B6470">
      <w:pPr>
        <w:spacing w:line="259" w:lineRule="auto"/>
      </w:pPr>
    </w:p>
    <w:sectPr w:rsidR="00F5287C" w:rsidRPr="00882FE6" w:rsidSect="00BD63C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1BB4E" w14:textId="77777777" w:rsidR="00CA406B" w:rsidRDefault="00CA406B" w:rsidP="00DE3DBE">
      <w:pPr>
        <w:spacing w:after="0" w:line="240" w:lineRule="auto"/>
      </w:pPr>
      <w:r>
        <w:separator/>
      </w:r>
    </w:p>
  </w:endnote>
  <w:endnote w:type="continuationSeparator" w:id="0">
    <w:p w14:paraId="5FC6C94D" w14:textId="77777777" w:rsidR="00CA406B" w:rsidRDefault="00CA406B" w:rsidP="00DE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D03461" w14:paraId="691167DC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567F4ACB" w14:textId="25E9163F" w:rsidR="0004273F" w:rsidRPr="0027637C" w:rsidRDefault="00994E36" w:rsidP="0004273F">
          <w:pPr>
            <w:pStyle w:val="-Pieddepage"/>
            <w:rPr>
              <w:rFonts w:ascii="Century Gothic" w:hAnsi="Century Gothic" w:cs="Arial"/>
              <w:szCs w:val="16"/>
              <w:lang w:val="de-CH"/>
            </w:rPr>
          </w:pPr>
          <w:proofErr w:type="spellStart"/>
          <w:r>
            <w:rPr>
              <w:rFonts w:ascii="Century Gothic" w:hAnsi="Century Gothic" w:cs="Arial"/>
              <w:szCs w:val="16"/>
              <w:lang w:val="de-CH"/>
            </w:rPr>
            <w:t>Failles</w:t>
          </w:r>
          <w:proofErr w:type="spellEnd"/>
          <w:r>
            <w:rPr>
              <w:rFonts w:ascii="Century Gothic" w:hAnsi="Century Gothic" w:cs="Arial"/>
              <w:szCs w:val="16"/>
              <w:lang w:val="de-CH"/>
            </w:rPr>
            <w:t xml:space="preserve"> XSS</w:t>
          </w:r>
        </w:p>
      </w:tc>
      <w:tc>
        <w:tcPr>
          <w:tcW w:w="1116" w:type="dxa"/>
          <w:vAlign w:val="center"/>
        </w:tcPr>
        <w:p w14:paraId="6C6528DB" w14:textId="77777777" w:rsidR="0004273F" w:rsidRPr="0027637C" w:rsidRDefault="0004273F" w:rsidP="0004273F">
          <w:pPr>
            <w:pStyle w:val="-Pieddepage"/>
            <w:jc w:val="center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Cs w:val="16"/>
            </w:rPr>
            <w:t>2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7FDD54F6" w14:textId="010FF248" w:rsidR="0004273F" w:rsidRPr="002736FC" w:rsidRDefault="0004273F" w:rsidP="0004273F">
          <w:pPr>
            <w:pStyle w:val="-Pieddepage"/>
            <w:jc w:val="right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27637C">
            <w:rPr>
              <w:rFonts w:ascii="Century Gothic" w:hAnsi="Century Gothic"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994E36">
            <w:rPr>
              <w:rFonts w:ascii="Century Gothic" w:hAnsi="Century Gothic" w:cs="Arial"/>
              <w:noProof/>
              <w:szCs w:val="16"/>
              <w:lang w:val="de-CH"/>
            </w:rPr>
            <w:t>E-183-ALL-XSS.docx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14:paraId="5BCA64EC" w14:textId="77777777" w:rsidR="00DE3DBE" w:rsidRPr="0004273F" w:rsidRDefault="00DE3DBE" w:rsidP="0004273F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1BC7" w14:textId="77777777" w:rsidR="00CA406B" w:rsidRDefault="00CA406B" w:rsidP="00DE3DBE">
      <w:pPr>
        <w:spacing w:after="0" w:line="240" w:lineRule="auto"/>
      </w:pPr>
      <w:r>
        <w:separator/>
      </w:r>
    </w:p>
  </w:footnote>
  <w:footnote w:type="continuationSeparator" w:id="0">
    <w:p w14:paraId="3E173CB8" w14:textId="77777777" w:rsidR="00CA406B" w:rsidRDefault="00CA406B" w:rsidP="00DE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64790388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337B9504" w14:textId="77777777" w:rsidR="0004273F" w:rsidRPr="008723BD" w:rsidRDefault="0004273F" w:rsidP="0004273F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27108083" w14:textId="04AE0598" w:rsidR="0004273F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4119B02B" wp14:editId="11882C8D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3105E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3F1EF50F" w14:textId="77777777" w:rsidR="0004273F" w:rsidRPr="007F43ED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21AC27A1" w14:textId="77777777" w:rsidR="0004273F" w:rsidRDefault="0004273F" w:rsidP="0004273F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3021E947" wp14:editId="1FFF0A48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897384" w14:textId="77777777" w:rsidR="0004273F" w:rsidRDefault="0004273F" w:rsidP="000427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FD3"/>
    <w:multiLevelType w:val="hybridMultilevel"/>
    <w:tmpl w:val="6EF8A1B8"/>
    <w:lvl w:ilvl="0" w:tplc="2EAE4E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C59"/>
    <w:multiLevelType w:val="hybridMultilevel"/>
    <w:tmpl w:val="A00EBDE8"/>
    <w:lvl w:ilvl="0" w:tplc="66B465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601B"/>
    <w:multiLevelType w:val="hybridMultilevel"/>
    <w:tmpl w:val="52BC6A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D0CC1"/>
    <w:multiLevelType w:val="hybridMultilevel"/>
    <w:tmpl w:val="95DC807E"/>
    <w:lvl w:ilvl="0" w:tplc="AFDAE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22E2"/>
    <w:multiLevelType w:val="hybridMultilevel"/>
    <w:tmpl w:val="05B2F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801DF"/>
    <w:multiLevelType w:val="hybridMultilevel"/>
    <w:tmpl w:val="C0C01A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C12F7"/>
    <w:multiLevelType w:val="multilevel"/>
    <w:tmpl w:val="0CCEB8E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8778141">
    <w:abstractNumId w:val="6"/>
  </w:num>
  <w:num w:numId="2" w16cid:durableId="931552848">
    <w:abstractNumId w:val="6"/>
  </w:num>
  <w:num w:numId="3" w16cid:durableId="465320166">
    <w:abstractNumId w:val="2"/>
  </w:num>
  <w:num w:numId="4" w16cid:durableId="2145344516">
    <w:abstractNumId w:val="5"/>
  </w:num>
  <w:num w:numId="5" w16cid:durableId="902790804">
    <w:abstractNumId w:val="4"/>
  </w:num>
  <w:num w:numId="6" w16cid:durableId="1008369282">
    <w:abstractNumId w:val="0"/>
  </w:num>
  <w:num w:numId="7" w16cid:durableId="1503736132">
    <w:abstractNumId w:val="1"/>
  </w:num>
  <w:num w:numId="8" w16cid:durableId="541018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4A"/>
    <w:rsid w:val="00002F23"/>
    <w:rsid w:val="00005295"/>
    <w:rsid w:val="000164B5"/>
    <w:rsid w:val="00017767"/>
    <w:rsid w:val="00023314"/>
    <w:rsid w:val="000241E2"/>
    <w:rsid w:val="000241F6"/>
    <w:rsid w:val="0004273F"/>
    <w:rsid w:val="000505B8"/>
    <w:rsid w:val="000561CC"/>
    <w:rsid w:val="00063AF9"/>
    <w:rsid w:val="000660C0"/>
    <w:rsid w:val="00066F10"/>
    <w:rsid w:val="00067ED4"/>
    <w:rsid w:val="00072EAA"/>
    <w:rsid w:val="00074FDE"/>
    <w:rsid w:val="000865EE"/>
    <w:rsid w:val="00090126"/>
    <w:rsid w:val="000B305E"/>
    <w:rsid w:val="000D123B"/>
    <w:rsid w:val="000D2EB9"/>
    <w:rsid w:val="000E44E3"/>
    <w:rsid w:val="000F0518"/>
    <w:rsid w:val="00114185"/>
    <w:rsid w:val="0011575A"/>
    <w:rsid w:val="001252E7"/>
    <w:rsid w:val="001313A7"/>
    <w:rsid w:val="001457C3"/>
    <w:rsid w:val="001475B9"/>
    <w:rsid w:val="001547C5"/>
    <w:rsid w:val="00156CF8"/>
    <w:rsid w:val="001619CC"/>
    <w:rsid w:val="0017724F"/>
    <w:rsid w:val="001A50BF"/>
    <w:rsid w:val="001A6398"/>
    <w:rsid w:val="001D0F99"/>
    <w:rsid w:val="001E0EEB"/>
    <w:rsid w:val="001E2EB6"/>
    <w:rsid w:val="001E4883"/>
    <w:rsid w:val="001E55B9"/>
    <w:rsid w:val="001E5C59"/>
    <w:rsid w:val="001F4A8D"/>
    <w:rsid w:val="001F5046"/>
    <w:rsid w:val="00204001"/>
    <w:rsid w:val="0021019D"/>
    <w:rsid w:val="00212D86"/>
    <w:rsid w:val="00230882"/>
    <w:rsid w:val="00230A91"/>
    <w:rsid w:val="002359EF"/>
    <w:rsid w:val="00245904"/>
    <w:rsid w:val="0026438C"/>
    <w:rsid w:val="002736FC"/>
    <w:rsid w:val="00275415"/>
    <w:rsid w:val="00291E1F"/>
    <w:rsid w:val="002A5CAF"/>
    <w:rsid w:val="002C1307"/>
    <w:rsid w:val="002D3B8B"/>
    <w:rsid w:val="002D7466"/>
    <w:rsid w:val="002E5DB6"/>
    <w:rsid w:val="002F0196"/>
    <w:rsid w:val="002F2A0F"/>
    <w:rsid w:val="0031773A"/>
    <w:rsid w:val="00327F57"/>
    <w:rsid w:val="00336B84"/>
    <w:rsid w:val="00343A2F"/>
    <w:rsid w:val="003544FB"/>
    <w:rsid w:val="003553A6"/>
    <w:rsid w:val="003653D3"/>
    <w:rsid w:val="003800EB"/>
    <w:rsid w:val="00384038"/>
    <w:rsid w:val="003873A0"/>
    <w:rsid w:val="0038772B"/>
    <w:rsid w:val="00391960"/>
    <w:rsid w:val="003943A6"/>
    <w:rsid w:val="003D278D"/>
    <w:rsid w:val="003F114A"/>
    <w:rsid w:val="003F134B"/>
    <w:rsid w:val="00406A26"/>
    <w:rsid w:val="00410992"/>
    <w:rsid w:val="00413D06"/>
    <w:rsid w:val="00415F21"/>
    <w:rsid w:val="004433FC"/>
    <w:rsid w:val="0044364C"/>
    <w:rsid w:val="00443825"/>
    <w:rsid w:val="00444CFA"/>
    <w:rsid w:val="0045208A"/>
    <w:rsid w:val="00457B93"/>
    <w:rsid w:val="004703AE"/>
    <w:rsid w:val="00473467"/>
    <w:rsid w:val="0048092D"/>
    <w:rsid w:val="004A79B8"/>
    <w:rsid w:val="004B44BE"/>
    <w:rsid w:val="004C1FE6"/>
    <w:rsid w:val="004D7FB0"/>
    <w:rsid w:val="004E0CCA"/>
    <w:rsid w:val="004E3127"/>
    <w:rsid w:val="004F73D3"/>
    <w:rsid w:val="00510D03"/>
    <w:rsid w:val="00513D47"/>
    <w:rsid w:val="00516E99"/>
    <w:rsid w:val="00523848"/>
    <w:rsid w:val="00524E52"/>
    <w:rsid w:val="00525E3C"/>
    <w:rsid w:val="00530AAC"/>
    <w:rsid w:val="0053605A"/>
    <w:rsid w:val="00536780"/>
    <w:rsid w:val="005609C4"/>
    <w:rsid w:val="005657CC"/>
    <w:rsid w:val="00587D45"/>
    <w:rsid w:val="00591621"/>
    <w:rsid w:val="0059460B"/>
    <w:rsid w:val="005B6CCC"/>
    <w:rsid w:val="005C6E66"/>
    <w:rsid w:val="005D2278"/>
    <w:rsid w:val="005D289A"/>
    <w:rsid w:val="005D730B"/>
    <w:rsid w:val="005E1E3E"/>
    <w:rsid w:val="005F250E"/>
    <w:rsid w:val="005F3A73"/>
    <w:rsid w:val="00626DFA"/>
    <w:rsid w:val="00627981"/>
    <w:rsid w:val="00634629"/>
    <w:rsid w:val="0065080C"/>
    <w:rsid w:val="006519D5"/>
    <w:rsid w:val="00665B30"/>
    <w:rsid w:val="00684B61"/>
    <w:rsid w:val="006B1017"/>
    <w:rsid w:val="006B60E4"/>
    <w:rsid w:val="006B6470"/>
    <w:rsid w:val="006E1B18"/>
    <w:rsid w:val="006E43B2"/>
    <w:rsid w:val="006E7B84"/>
    <w:rsid w:val="00700E9F"/>
    <w:rsid w:val="00710EDD"/>
    <w:rsid w:val="007175F8"/>
    <w:rsid w:val="00724029"/>
    <w:rsid w:val="007363BE"/>
    <w:rsid w:val="00737BB9"/>
    <w:rsid w:val="00755E6E"/>
    <w:rsid w:val="00776EC3"/>
    <w:rsid w:val="007964B5"/>
    <w:rsid w:val="00797A8E"/>
    <w:rsid w:val="007A4CF9"/>
    <w:rsid w:val="007A4DA2"/>
    <w:rsid w:val="007B50B1"/>
    <w:rsid w:val="007C0022"/>
    <w:rsid w:val="007C1D70"/>
    <w:rsid w:val="007D0515"/>
    <w:rsid w:val="007D2634"/>
    <w:rsid w:val="007F360D"/>
    <w:rsid w:val="007F4EED"/>
    <w:rsid w:val="007F749C"/>
    <w:rsid w:val="00800F69"/>
    <w:rsid w:val="008074E6"/>
    <w:rsid w:val="00811D8B"/>
    <w:rsid w:val="0081678F"/>
    <w:rsid w:val="00820295"/>
    <w:rsid w:val="00830E60"/>
    <w:rsid w:val="00832E1C"/>
    <w:rsid w:val="008371A0"/>
    <w:rsid w:val="00871DA5"/>
    <w:rsid w:val="00882FE6"/>
    <w:rsid w:val="008921E8"/>
    <w:rsid w:val="008B6C37"/>
    <w:rsid w:val="008E2F22"/>
    <w:rsid w:val="008E6957"/>
    <w:rsid w:val="008F0EFF"/>
    <w:rsid w:val="008F1DDB"/>
    <w:rsid w:val="008F6256"/>
    <w:rsid w:val="008F7337"/>
    <w:rsid w:val="00911350"/>
    <w:rsid w:val="00914F50"/>
    <w:rsid w:val="00916839"/>
    <w:rsid w:val="00921367"/>
    <w:rsid w:val="00926D02"/>
    <w:rsid w:val="00937E16"/>
    <w:rsid w:val="0094029B"/>
    <w:rsid w:val="009420D2"/>
    <w:rsid w:val="0094409A"/>
    <w:rsid w:val="00952752"/>
    <w:rsid w:val="00962945"/>
    <w:rsid w:val="00967D22"/>
    <w:rsid w:val="00971850"/>
    <w:rsid w:val="00980974"/>
    <w:rsid w:val="00994E36"/>
    <w:rsid w:val="009B374C"/>
    <w:rsid w:val="009B5788"/>
    <w:rsid w:val="009D2300"/>
    <w:rsid w:val="009E0DE9"/>
    <w:rsid w:val="009E17D4"/>
    <w:rsid w:val="00A0711F"/>
    <w:rsid w:val="00A405F5"/>
    <w:rsid w:val="00A41719"/>
    <w:rsid w:val="00A518D4"/>
    <w:rsid w:val="00A5778D"/>
    <w:rsid w:val="00A66E55"/>
    <w:rsid w:val="00A718B7"/>
    <w:rsid w:val="00A75055"/>
    <w:rsid w:val="00A761B9"/>
    <w:rsid w:val="00A84F3F"/>
    <w:rsid w:val="00A92E05"/>
    <w:rsid w:val="00A940EE"/>
    <w:rsid w:val="00AA2167"/>
    <w:rsid w:val="00AB5CF6"/>
    <w:rsid w:val="00AD24C3"/>
    <w:rsid w:val="00AE649C"/>
    <w:rsid w:val="00AE7B3D"/>
    <w:rsid w:val="00AF3EA4"/>
    <w:rsid w:val="00B10C66"/>
    <w:rsid w:val="00B11CC3"/>
    <w:rsid w:val="00B139E0"/>
    <w:rsid w:val="00B357DA"/>
    <w:rsid w:val="00B4050E"/>
    <w:rsid w:val="00B512B3"/>
    <w:rsid w:val="00B610EA"/>
    <w:rsid w:val="00B63BC0"/>
    <w:rsid w:val="00B71C56"/>
    <w:rsid w:val="00B753D1"/>
    <w:rsid w:val="00B92CA4"/>
    <w:rsid w:val="00B95EB6"/>
    <w:rsid w:val="00BA1388"/>
    <w:rsid w:val="00BA69E2"/>
    <w:rsid w:val="00BD4FC7"/>
    <w:rsid w:val="00BD63C6"/>
    <w:rsid w:val="00BD6A1C"/>
    <w:rsid w:val="00BE22C4"/>
    <w:rsid w:val="00BE3C56"/>
    <w:rsid w:val="00BE7004"/>
    <w:rsid w:val="00BF60E5"/>
    <w:rsid w:val="00C0090E"/>
    <w:rsid w:val="00C0765A"/>
    <w:rsid w:val="00C1376D"/>
    <w:rsid w:val="00C13BDA"/>
    <w:rsid w:val="00C14030"/>
    <w:rsid w:val="00C22026"/>
    <w:rsid w:val="00C249CB"/>
    <w:rsid w:val="00C30022"/>
    <w:rsid w:val="00C42D96"/>
    <w:rsid w:val="00C5718A"/>
    <w:rsid w:val="00CA05C9"/>
    <w:rsid w:val="00CA0A89"/>
    <w:rsid w:val="00CA406B"/>
    <w:rsid w:val="00CB0E55"/>
    <w:rsid w:val="00CB6ACC"/>
    <w:rsid w:val="00D03461"/>
    <w:rsid w:val="00D06313"/>
    <w:rsid w:val="00D13350"/>
    <w:rsid w:val="00D20264"/>
    <w:rsid w:val="00D238FA"/>
    <w:rsid w:val="00D56B2F"/>
    <w:rsid w:val="00D61451"/>
    <w:rsid w:val="00D62365"/>
    <w:rsid w:val="00D72F57"/>
    <w:rsid w:val="00D74DB6"/>
    <w:rsid w:val="00D9795C"/>
    <w:rsid w:val="00DB2030"/>
    <w:rsid w:val="00DC3B25"/>
    <w:rsid w:val="00DC3C45"/>
    <w:rsid w:val="00DC5B80"/>
    <w:rsid w:val="00DD124A"/>
    <w:rsid w:val="00DE3DBE"/>
    <w:rsid w:val="00E0005F"/>
    <w:rsid w:val="00E056D2"/>
    <w:rsid w:val="00E11A7F"/>
    <w:rsid w:val="00E13BA0"/>
    <w:rsid w:val="00E14AE7"/>
    <w:rsid w:val="00E208B6"/>
    <w:rsid w:val="00E25975"/>
    <w:rsid w:val="00E55944"/>
    <w:rsid w:val="00E627C2"/>
    <w:rsid w:val="00E65A40"/>
    <w:rsid w:val="00E725F4"/>
    <w:rsid w:val="00E827FB"/>
    <w:rsid w:val="00E859B3"/>
    <w:rsid w:val="00E868A5"/>
    <w:rsid w:val="00EB10EC"/>
    <w:rsid w:val="00ED35EE"/>
    <w:rsid w:val="00ED69AA"/>
    <w:rsid w:val="00EF1EC4"/>
    <w:rsid w:val="00EF2788"/>
    <w:rsid w:val="00EF70CF"/>
    <w:rsid w:val="00F00972"/>
    <w:rsid w:val="00F00F70"/>
    <w:rsid w:val="00F11035"/>
    <w:rsid w:val="00F30F08"/>
    <w:rsid w:val="00F3105E"/>
    <w:rsid w:val="00F3543B"/>
    <w:rsid w:val="00F4168D"/>
    <w:rsid w:val="00F47D5E"/>
    <w:rsid w:val="00F512BE"/>
    <w:rsid w:val="00F5287C"/>
    <w:rsid w:val="00F52A96"/>
    <w:rsid w:val="00F55B38"/>
    <w:rsid w:val="00F6227E"/>
    <w:rsid w:val="00F73809"/>
    <w:rsid w:val="00F73D92"/>
    <w:rsid w:val="00F74E57"/>
    <w:rsid w:val="00FC5823"/>
    <w:rsid w:val="00FE2810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1E99A"/>
  <w15:chartTrackingRefBased/>
  <w15:docId w15:val="{66F01DDD-FEFE-4F8B-BF1F-0083FAE3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EEB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Policepardfaut"/>
    <w:rsid w:val="00BA1388"/>
  </w:style>
  <w:style w:type="character" w:customStyle="1" w:styleId="eop">
    <w:name w:val="eop"/>
    <w:basedOn w:val="Policepardfaut"/>
    <w:rsid w:val="00BA1388"/>
  </w:style>
  <w:style w:type="paragraph" w:styleId="Titre">
    <w:name w:val="Title"/>
    <w:basedOn w:val="Normal"/>
    <w:next w:val="Normal"/>
    <w:link w:val="TitreCar"/>
    <w:uiPriority w:val="10"/>
    <w:qFormat/>
    <w:rsid w:val="00BA1388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388"/>
    <w:rPr>
      <w:rFonts w:ascii="Arial" w:eastAsiaTheme="majorEastAsia" w:hAnsi="Arial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au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Grilledutableau">
    <w:name w:val="Table Grid"/>
    <w:basedOn w:val="Tableau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En-tte">
    <w:name w:val="header"/>
    <w:basedOn w:val="Normal"/>
    <w:link w:val="En-tteC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E3DBE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DBE"/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DE3DBE"/>
    <w:rPr>
      <w:color w:val="808080"/>
    </w:rPr>
  </w:style>
  <w:style w:type="character" w:styleId="Numrodepage">
    <w:name w:val="page number"/>
    <w:basedOn w:val="Policepardfaut"/>
    <w:semiHidden/>
    <w:rsid w:val="0004273F"/>
  </w:style>
  <w:style w:type="paragraph" w:customStyle="1" w:styleId="-Pieddepage">
    <w:name w:val="-Pied de page"/>
    <w:basedOn w:val="Normal"/>
    <w:rsid w:val="0004273F"/>
    <w:pPr>
      <w:spacing w:after="0" w:line="240" w:lineRule="auto"/>
    </w:pPr>
    <w:rPr>
      <w:rFonts w:asciiTheme="minorHAnsi" w:eastAsia="Times New Roman" w:hAnsiTheme="minorHAnsi" w:cs="Times New Roman"/>
      <w:sz w:val="16"/>
      <w:szCs w:val="20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49C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7F74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F749C"/>
  </w:style>
  <w:style w:type="character" w:styleId="Accentuation">
    <w:name w:val="Emphasis"/>
    <w:basedOn w:val="Policepardfaut"/>
    <w:uiPriority w:val="20"/>
    <w:qFormat/>
    <w:rsid w:val="007F749C"/>
    <w:rPr>
      <w:i/>
      <w:iCs/>
    </w:rPr>
  </w:style>
  <w:style w:type="paragraph" w:styleId="Paragraphedeliste">
    <w:name w:val="List Paragraph"/>
    <w:basedOn w:val="Normal"/>
    <w:uiPriority w:val="34"/>
    <w:qFormat/>
    <w:rsid w:val="00AB5CF6"/>
    <w:pPr>
      <w:ind w:left="720"/>
      <w:contextualSpacing/>
    </w:pPr>
  </w:style>
  <w:style w:type="character" w:customStyle="1" w:styleId="hljs-operator">
    <w:name w:val="hljs-operator"/>
    <w:basedOn w:val="Policepardfaut"/>
    <w:rsid w:val="009B5788"/>
  </w:style>
  <w:style w:type="character" w:customStyle="1" w:styleId="hljs-keyword">
    <w:name w:val="hljs-keyword"/>
    <w:basedOn w:val="Policepardfaut"/>
    <w:rsid w:val="009B5788"/>
  </w:style>
  <w:style w:type="character" w:customStyle="1" w:styleId="hljs-type">
    <w:name w:val="hljs-type"/>
    <w:basedOn w:val="Policepardfaut"/>
    <w:rsid w:val="009B5788"/>
  </w:style>
  <w:style w:type="character" w:customStyle="1" w:styleId="hljs-number">
    <w:name w:val="hljs-number"/>
    <w:basedOn w:val="Policepardfaut"/>
    <w:rsid w:val="009B5788"/>
  </w:style>
  <w:style w:type="character" w:customStyle="1" w:styleId="hljs-builtin">
    <w:name w:val="hljs-built_in"/>
    <w:basedOn w:val="Policepardfaut"/>
    <w:rsid w:val="009B5788"/>
  </w:style>
  <w:style w:type="character" w:customStyle="1" w:styleId="hljs-string">
    <w:name w:val="hljs-string"/>
    <w:basedOn w:val="Policepardfaut"/>
    <w:rsid w:val="009B5788"/>
  </w:style>
  <w:style w:type="paragraph" w:customStyle="1" w:styleId="answerslines">
    <w:name w:val="answers_lines"/>
    <w:basedOn w:val="Normal"/>
    <w:qFormat/>
    <w:rsid w:val="000865EE"/>
    <w:pPr>
      <w:tabs>
        <w:tab w:val="left" w:leader="dot" w:pos="9072"/>
      </w:tabs>
    </w:pPr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08E4F8-8E1D-451F-B042-92DFED131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D07E45-6B14-40F8-918D-2557BDE72A7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17DE6C1C-B723-4EE3-A401-76D6EAE8E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1732</TotalTime>
  <Pages>7</Pages>
  <Words>493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Gonzalo Javier Herrera Egoavil</cp:lastModifiedBy>
  <cp:revision>275</cp:revision>
  <cp:lastPrinted>2023-03-10T11:17:00Z</cp:lastPrinted>
  <dcterms:created xsi:type="dcterms:W3CDTF">2023-02-02T19:56:00Z</dcterms:created>
  <dcterms:modified xsi:type="dcterms:W3CDTF">2025-02-07T08:25:00Z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